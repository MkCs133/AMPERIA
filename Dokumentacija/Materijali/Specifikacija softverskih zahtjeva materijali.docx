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887E" w14:textId="00E8F622" w:rsidR="006C0733" w:rsidRDefault="00FE07C1">
      <w:pPr>
        <w:pStyle w:val="Title"/>
        <w:jc w:val="right"/>
      </w:pPr>
      <w:r>
        <w:t>Amperia</w:t>
      </w:r>
    </w:p>
    <w:p w14:paraId="13E7209E" w14:textId="6CF4F048" w:rsidR="006C0733" w:rsidRDefault="00FE07C1">
      <w:pPr>
        <w:pStyle w:val="Title"/>
        <w:jc w:val="right"/>
      </w:pPr>
      <w:r>
        <w:t>Specifikacija softverskih zahtjeva</w:t>
      </w:r>
    </w:p>
    <w:p w14:paraId="03BCE085" w14:textId="77777777" w:rsidR="006C0733" w:rsidRDefault="006C0733"/>
    <w:p w14:paraId="7FFE0D8D" w14:textId="77777777" w:rsidR="006C0733" w:rsidRDefault="006C0733"/>
    <w:p w14:paraId="505AE61D" w14:textId="6E6691C5" w:rsidR="006C0733" w:rsidRDefault="00282D70">
      <w:pPr>
        <w:pStyle w:val="Title"/>
        <w:jc w:val="right"/>
        <w:rPr>
          <w:sz w:val="28"/>
        </w:rPr>
      </w:pPr>
      <w:r>
        <w:rPr>
          <w:sz w:val="28"/>
        </w:rPr>
        <w:t>Ver</w:t>
      </w:r>
      <w:r w:rsidR="00FE07C1">
        <w:rPr>
          <w:sz w:val="28"/>
        </w:rPr>
        <w:t>zija</w:t>
      </w:r>
      <w:r>
        <w:rPr>
          <w:sz w:val="28"/>
        </w:rPr>
        <w:t xml:space="preserve"> </w:t>
      </w:r>
      <w:r w:rsidR="000C640E">
        <w:rPr>
          <w:sz w:val="28"/>
        </w:rPr>
        <w:t>0.1</w:t>
      </w:r>
    </w:p>
    <w:p w14:paraId="4A3AC52B" w14:textId="77777777" w:rsidR="006C0733" w:rsidRDefault="006C0733">
      <w:pPr>
        <w:pStyle w:val="Title"/>
        <w:rPr>
          <w:sz w:val="28"/>
        </w:rPr>
      </w:pPr>
    </w:p>
    <w:p w14:paraId="4BAAEC45" w14:textId="77777777" w:rsidR="006C0733" w:rsidRDefault="006C0733">
      <w:pPr>
        <w:jc w:val="right"/>
      </w:pPr>
    </w:p>
    <w:p w14:paraId="41E7D4B0" w14:textId="77777777" w:rsidR="006C0733" w:rsidRDefault="006C0733">
      <w:pPr>
        <w:pStyle w:val="BodyText"/>
      </w:pPr>
    </w:p>
    <w:p w14:paraId="75D747E4" w14:textId="77777777" w:rsidR="006C0733" w:rsidRDefault="006C0733">
      <w:pPr>
        <w:pStyle w:val="BodyText"/>
        <w:sectPr w:rsidR="006C0733">
          <w:headerReference w:type="default" r:id="rId8"/>
          <w:footerReference w:type="even" r:id="rId9"/>
          <w:pgSz w:w="12240" w:h="15840" w:code="1"/>
          <w:pgMar w:top="1440" w:right="1440" w:bottom="1440" w:left="1440" w:header="720" w:footer="720" w:gutter="0"/>
          <w:cols w:space="720"/>
          <w:vAlign w:val="center"/>
        </w:sectPr>
      </w:pPr>
    </w:p>
    <w:p w14:paraId="5EEDDB81" w14:textId="267F2843" w:rsidR="006C0733" w:rsidRDefault="00973083">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C0733" w14:paraId="2AFEECE7" w14:textId="77777777">
        <w:tc>
          <w:tcPr>
            <w:tcW w:w="2304" w:type="dxa"/>
          </w:tcPr>
          <w:p w14:paraId="660AD06F" w14:textId="64E8A662" w:rsidR="006C0733" w:rsidRDefault="00282D70">
            <w:pPr>
              <w:pStyle w:val="Tabletext"/>
              <w:jc w:val="center"/>
              <w:rPr>
                <w:b/>
              </w:rPr>
            </w:pPr>
            <w:r>
              <w:rPr>
                <w:b/>
              </w:rPr>
              <w:t>Dat</w:t>
            </w:r>
            <w:r w:rsidR="00973083">
              <w:rPr>
                <w:b/>
              </w:rPr>
              <w:t>um</w:t>
            </w:r>
          </w:p>
        </w:tc>
        <w:tc>
          <w:tcPr>
            <w:tcW w:w="1152" w:type="dxa"/>
          </w:tcPr>
          <w:p w14:paraId="47EB13BB" w14:textId="08C3A1E0" w:rsidR="006C0733" w:rsidRDefault="00282D70">
            <w:pPr>
              <w:pStyle w:val="Tabletext"/>
              <w:jc w:val="center"/>
              <w:rPr>
                <w:b/>
              </w:rPr>
            </w:pPr>
            <w:r>
              <w:rPr>
                <w:b/>
              </w:rPr>
              <w:t>Ver</w:t>
            </w:r>
            <w:r w:rsidR="00973083">
              <w:rPr>
                <w:b/>
              </w:rPr>
              <w:t>zija</w:t>
            </w:r>
          </w:p>
        </w:tc>
        <w:tc>
          <w:tcPr>
            <w:tcW w:w="3744" w:type="dxa"/>
          </w:tcPr>
          <w:p w14:paraId="2060CBDF" w14:textId="7B51D4B8" w:rsidR="006C0733" w:rsidRDefault="00973083">
            <w:pPr>
              <w:pStyle w:val="Tabletext"/>
              <w:jc w:val="center"/>
              <w:rPr>
                <w:b/>
              </w:rPr>
            </w:pPr>
            <w:r>
              <w:rPr>
                <w:b/>
              </w:rPr>
              <w:t>Opis</w:t>
            </w:r>
          </w:p>
        </w:tc>
        <w:tc>
          <w:tcPr>
            <w:tcW w:w="2304" w:type="dxa"/>
          </w:tcPr>
          <w:p w14:paraId="3C79E2CF" w14:textId="2F61A9F1" w:rsidR="006C0733" w:rsidRDefault="00973083">
            <w:pPr>
              <w:pStyle w:val="Tabletext"/>
              <w:jc w:val="center"/>
              <w:rPr>
                <w:b/>
              </w:rPr>
            </w:pPr>
            <w:r>
              <w:rPr>
                <w:b/>
              </w:rPr>
              <w:t>Autor</w:t>
            </w:r>
          </w:p>
        </w:tc>
      </w:tr>
      <w:tr w:rsidR="006C0733" w14:paraId="6861846B" w14:textId="77777777">
        <w:tc>
          <w:tcPr>
            <w:tcW w:w="2304" w:type="dxa"/>
          </w:tcPr>
          <w:p w14:paraId="10D31B42" w14:textId="5CD542C5" w:rsidR="006C0733" w:rsidRDefault="00973083">
            <w:pPr>
              <w:pStyle w:val="Tabletext"/>
            </w:pPr>
            <w:r>
              <w:t>0</w:t>
            </w:r>
            <w:r w:rsidR="00A2773B">
              <w:t>8</w:t>
            </w:r>
            <w:r>
              <w:t>.0</w:t>
            </w:r>
            <w:r w:rsidR="00A2773B">
              <w:t>4</w:t>
            </w:r>
            <w:r>
              <w:t>.2023</w:t>
            </w:r>
          </w:p>
        </w:tc>
        <w:tc>
          <w:tcPr>
            <w:tcW w:w="1152" w:type="dxa"/>
          </w:tcPr>
          <w:p w14:paraId="0DC97571" w14:textId="216BFFAA" w:rsidR="006C0733" w:rsidRDefault="000C640E">
            <w:pPr>
              <w:pStyle w:val="Tabletext"/>
            </w:pPr>
            <w:r>
              <w:t>0.1</w:t>
            </w:r>
          </w:p>
        </w:tc>
        <w:tc>
          <w:tcPr>
            <w:tcW w:w="3744" w:type="dxa"/>
          </w:tcPr>
          <w:p w14:paraId="04AB27F4" w14:textId="36990102" w:rsidR="006C0733" w:rsidRDefault="00063661">
            <w:pPr>
              <w:pStyle w:val="Tabletext"/>
            </w:pPr>
            <w:r>
              <w:t>Početak i</w:t>
            </w:r>
            <w:r w:rsidR="00A2773B">
              <w:t>zrad</w:t>
            </w:r>
            <w:r>
              <w:t>e</w:t>
            </w:r>
            <w:r w:rsidR="00A2773B">
              <w:t xml:space="preserve"> dokumenta, </w:t>
            </w:r>
            <w:r>
              <w:t>Unos f</w:t>
            </w:r>
            <w:r w:rsidR="00A2773B">
              <w:t>unkcionalni</w:t>
            </w:r>
            <w:r>
              <w:t>h</w:t>
            </w:r>
            <w:r w:rsidR="00A2773B">
              <w:t xml:space="preserve"> zahtjev</w:t>
            </w:r>
            <w:r>
              <w:t>a</w:t>
            </w:r>
            <w:r w:rsidR="00A2773B">
              <w:t xml:space="preserve"> </w:t>
            </w:r>
          </w:p>
        </w:tc>
        <w:tc>
          <w:tcPr>
            <w:tcW w:w="2304" w:type="dxa"/>
          </w:tcPr>
          <w:p w14:paraId="35285C16" w14:textId="31B9B40F" w:rsidR="006C0733" w:rsidRPr="00973083" w:rsidRDefault="00973083">
            <w:pPr>
              <w:pStyle w:val="Tabletext"/>
            </w:pPr>
            <w:r>
              <w:t>Goran Milanović</w:t>
            </w:r>
          </w:p>
        </w:tc>
      </w:tr>
      <w:tr w:rsidR="006C0733" w14:paraId="3D35821D" w14:textId="77777777">
        <w:tc>
          <w:tcPr>
            <w:tcW w:w="2304" w:type="dxa"/>
          </w:tcPr>
          <w:p w14:paraId="0021E134" w14:textId="7C6F68FD" w:rsidR="006C0733" w:rsidRDefault="00A2773B">
            <w:pPr>
              <w:pStyle w:val="Tabletext"/>
            </w:pPr>
            <w:r>
              <w:t>09.04.2023</w:t>
            </w:r>
          </w:p>
        </w:tc>
        <w:tc>
          <w:tcPr>
            <w:tcW w:w="1152" w:type="dxa"/>
          </w:tcPr>
          <w:p w14:paraId="2EC943AF" w14:textId="56EA6CF8" w:rsidR="006C0733" w:rsidRDefault="00A2773B">
            <w:pPr>
              <w:pStyle w:val="Tabletext"/>
            </w:pPr>
            <w:r>
              <w:t>0.2</w:t>
            </w:r>
          </w:p>
        </w:tc>
        <w:tc>
          <w:tcPr>
            <w:tcW w:w="3744" w:type="dxa"/>
          </w:tcPr>
          <w:p w14:paraId="7A366877" w14:textId="1FDC7BDD" w:rsidR="006C0733" w:rsidRDefault="00A2773B">
            <w:pPr>
              <w:pStyle w:val="Tabletext"/>
            </w:pPr>
            <w:r>
              <w:t>Dorada dokumenta</w:t>
            </w:r>
          </w:p>
        </w:tc>
        <w:tc>
          <w:tcPr>
            <w:tcW w:w="2304" w:type="dxa"/>
          </w:tcPr>
          <w:p w14:paraId="145287EE" w14:textId="6D8643BC" w:rsidR="006C0733" w:rsidRDefault="00A2773B">
            <w:pPr>
              <w:pStyle w:val="Tabletext"/>
            </w:pPr>
            <w:r>
              <w:t>Goran Milanović</w:t>
            </w:r>
          </w:p>
        </w:tc>
      </w:tr>
      <w:tr w:rsidR="006C0733" w14:paraId="0A362BC3" w14:textId="77777777">
        <w:tc>
          <w:tcPr>
            <w:tcW w:w="2304" w:type="dxa"/>
          </w:tcPr>
          <w:p w14:paraId="48CD6568" w14:textId="77777777" w:rsidR="006C0733" w:rsidRDefault="006C0733">
            <w:pPr>
              <w:pStyle w:val="Tabletext"/>
            </w:pPr>
          </w:p>
        </w:tc>
        <w:tc>
          <w:tcPr>
            <w:tcW w:w="1152" w:type="dxa"/>
          </w:tcPr>
          <w:p w14:paraId="0AB81C94" w14:textId="77777777" w:rsidR="006C0733" w:rsidRDefault="006C0733">
            <w:pPr>
              <w:pStyle w:val="Tabletext"/>
            </w:pPr>
          </w:p>
        </w:tc>
        <w:tc>
          <w:tcPr>
            <w:tcW w:w="3744" w:type="dxa"/>
          </w:tcPr>
          <w:p w14:paraId="542D0C6B" w14:textId="77777777" w:rsidR="006C0733" w:rsidRDefault="006C0733">
            <w:pPr>
              <w:pStyle w:val="Tabletext"/>
            </w:pPr>
          </w:p>
        </w:tc>
        <w:tc>
          <w:tcPr>
            <w:tcW w:w="2304" w:type="dxa"/>
          </w:tcPr>
          <w:p w14:paraId="5F42369E" w14:textId="77777777" w:rsidR="006C0733" w:rsidRDefault="006C0733">
            <w:pPr>
              <w:pStyle w:val="Tabletext"/>
            </w:pPr>
          </w:p>
        </w:tc>
      </w:tr>
      <w:tr w:rsidR="006C0733" w14:paraId="7C0BF756" w14:textId="77777777">
        <w:tc>
          <w:tcPr>
            <w:tcW w:w="2304" w:type="dxa"/>
          </w:tcPr>
          <w:p w14:paraId="5B397B94" w14:textId="77777777" w:rsidR="006C0733" w:rsidRDefault="006C0733">
            <w:pPr>
              <w:pStyle w:val="Tabletext"/>
            </w:pPr>
          </w:p>
        </w:tc>
        <w:tc>
          <w:tcPr>
            <w:tcW w:w="1152" w:type="dxa"/>
          </w:tcPr>
          <w:p w14:paraId="4746CF42" w14:textId="77777777" w:rsidR="006C0733" w:rsidRDefault="006C0733">
            <w:pPr>
              <w:pStyle w:val="Tabletext"/>
            </w:pPr>
          </w:p>
        </w:tc>
        <w:tc>
          <w:tcPr>
            <w:tcW w:w="3744" w:type="dxa"/>
          </w:tcPr>
          <w:p w14:paraId="0289DF70" w14:textId="77777777" w:rsidR="006C0733" w:rsidRDefault="006C0733">
            <w:pPr>
              <w:pStyle w:val="Tabletext"/>
            </w:pPr>
          </w:p>
        </w:tc>
        <w:tc>
          <w:tcPr>
            <w:tcW w:w="2304" w:type="dxa"/>
          </w:tcPr>
          <w:p w14:paraId="7E4D7199" w14:textId="77777777" w:rsidR="006C0733" w:rsidRDefault="006C0733">
            <w:pPr>
              <w:pStyle w:val="Tabletext"/>
            </w:pPr>
          </w:p>
        </w:tc>
      </w:tr>
    </w:tbl>
    <w:p w14:paraId="721C9FA4" w14:textId="77777777" w:rsidR="006C0733" w:rsidRDefault="006C0733"/>
    <w:p w14:paraId="4F254B17" w14:textId="132B9064" w:rsidR="006C0733" w:rsidRDefault="00282D70">
      <w:pPr>
        <w:pStyle w:val="Title"/>
      </w:pPr>
      <w:r>
        <w:br w:type="page"/>
      </w:r>
      <w:r w:rsidR="00973083">
        <w:lastRenderedPageBreak/>
        <w:t>Sadržaj</w:t>
      </w:r>
    </w:p>
    <w:p w14:paraId="64BE9C93" w14:textId="4FD12CDB" w:rsidR="006C0733" w:rsidRDefault="00282D70">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973083">
        <w:rPr>
          <w:noProof/>
          <w:szCs w:val="24"/>
        </w:rPr>
        <w:t>Uvod</w:t>
      </w:r>
      <w:r>
        <w:rPr>
          <w:noProof/>
        </w:rPr>
        <w:tab/>
      </w:r>
      <w:r>
        <w:rPr>
          <w:noProof/>
        </w:rPr>
        <w:fldChar w:fldCharType="begin"/>
      </w:r>
      <w:r>
        <w:rPr>
          <w:noProof/>
        </w:rPr>
        <w:instrText xml:space="preserve"> PAGEREF _Toc492795815 \h </w:instrText>
      </w:r>
      <w:r>
        <w:rPr>
          <w:noProof/>
        </w:rPr>
      </w:r>
      <w:r>
        <w:rPr>
          <w:noProof/>
        </w:rPr>
        <w:fldChar w:fldCharType="separate"/>
      </w:r>
      <w:r>
        <w:rPr>
          <w:noProof/>
        </w:rPr>
        <w:t>4</w:t>
      </w:r>
      <w:r>
        <w:rPr>
          <w:noProof/>
        </w:rPr>
        <w:fldChar w:fldCharType="end"/>
      </w:r>
    </w:p>
    <w:p w14:paraId="7F89B0D4" w14:textId="6CE75624" w:rsidR="006C0733" w:rsidRDefault="00282D70">
      <w:pPr>
        <w:pStyle w:val="TOC2"/>
        <w:tabs>
          <w:tab w:val="left" w:pos="1000"/>
        </w:tabs>
        <w:rPr>
          <w:noProof/>
          <w:sz w:val="24"/>
          <w:szCs w:val="24"/>
        </w:rPr>
      </w:pPr>
      <w:r>
        <w:rPr>
          <w:noProof/>
        </w:rPr>
        <w:t>1.1</w:t>
      </w:r>
      <w:r>
        <w:rPr>
          <w:noProof/>
          <w:sz w:val="24"/>
          <w:szCs w:val="24"/>
        </w:rPr>
        <w:tab/>
      </w:r>
      <w:r w:rsidR="00973083">
        <w:rPr>
          <w:noProof/>
        </w:rPr>
        <w:t>Svrha</w:t>
      </w:r>
      <w:r>
        <w:rPr>
          <w:noProof/>
        </w:rPr>
        <w:tab/>
      </w:r>
      <w:r>
        <w:rPr>
          <w:noProof/>
        </w:rPr>
        <w:fldChar w:fldCharType="begin"/>
      </w:r>
      <w:r>
        <w:rPr>
          <w:noProof/>
        </w:rPr>
        <w:instrText xml:space="preserve"> PAGEREF _Toc492795816 \h </w:instrText>
      </w:r>
      <w:r>
        <w:rPr>
          <w:noProof/>
        </w:rPr>
      </w:r>
      <w:r>
        <w:rPr>
          <w:noProof/>
        </w:rPr>
        <w:fldChar w:fldCharType="separate"/>
      </w:r>
      <w:r>
        <w:rPr>
          <w:noProof/>
        </w:rPr>
        <w:t>4</w:t>
      </w:r>
      <w:r>
        <w:rPr>
          <w:noProof/>
        </w:rPr>
        <w:fldChar w:fldCharType="end"/>
      </w:r>
    </w:p>
    <w:p w14:paraId="6051B7C4" w14:textId="320F2E20" w:rsidR="006C0733" w:rsidRDefault="00282D70">
      <w:pPr>
        <w:pStyle w:val="TOC2"/>
        <w:tabs>
          <w:tab w:val="left" w:pos="1000"/>
        </w:tabs>
        <w:rPr>
          <w:noProof/>
          <w:sz w:val="24"/>
          <w:szCs w:val="24"/>
        </w:rPr>
      </w:pPr>
      <w:r>
        <w:rPr>
          <w:noProof/>
        </w:rPr>
        <w:t>1.2</w:t>
      </w:r>
      <w:r>
        <w:rPr>
          <w:noProof/>
          <w:sz w:val="24"/>
          <w:szCs w:val="24"/>
        </w:rPr>
        <w:tab/>
      </w:r>
      <w:r w:rsidR="00973083">
        <w:rPr>
          <w:noProof/>
        </w:rPr>
        <w:t>Namjena</w:t>
      </w:r>
      <w:r>
        <w:rPr>
          <w:noProof/>
        </w:rPr>
        <w:tab/>
      </w:r>
      <w:r>
        <w:rPr>
          <w:noProof/>
        </w:rPr>
        <w:fldChar w:fldCharType="begin"/>
      </w:r>
      <w:r>
        <w:rPr>
          <w:noProof/>
        </w:rPr>
        <w:instrText xml:space="preserve"> PAGEREF _Toc492795817 \h </w:instrText>
      </w:r>
      <w:r>
        <w:rPr>
          <w:noProof/>
        </w:rPr>
      </w:r>
      <w:r>
        <w:rPr>
          <w:noProof/>
        </w:rPr>
        <w:fldChar w:fldCharType="separate"/>
      </w:r>
      <w:r>
        <w:rPr>
          <w:noProof/>
        </w:rPr>
        <w:t>4</w:t>
      </w:r>
      <w:r>
        <w:rPr>
          <w:noProof/>
        </w:rPr>
        <w:fldChar w:fldCharType="end"/>
      </w:r>
    </w:p>
    <w:p w14:paraId="3A03B2B2" w14:textId="3246DA1E" w:rsidR="006C0733" w:rsidRDefault="00282D70">
      <w:pPr>
        <w:pStyle w:val="TOC2"/>
        <w:tabs>
          <w:tab w:val="left" w:pos="1000"/>
        </w:tabs>
        <w:rPr>
          <w:noProof/>
          <w:sz w:val="24"/>
          <w:szCs w:val="24"/>
        </w:rPr>
      </w:pPr>
      <w:r>
        <w:rPr>
          <w:noProof/>
        </w:rPr>
        <w:t>1.3</w:t>
      </w:r>
      <w:r>
        <w:rPr>
          <w:noProof/>
          <w:sz w:val="24"/>
          <w:szCs w:val="24"/>
        </w:rPr>
        <w:tab/>
      </w:r>
      <w:r w:rsidR="00973083">
        <w:rPr>
          <w:noProof/>
        </w:rPr>
        <w:t>Definicije, akronimi i skraćenice</w:t>
      </w:r>
      <w:r>
        <w:rPr>
          <w:noProof/>
        </w:rPr>
        <w:tab/>
      </w:r>
      <w:r>
        <w:rPr>
          <w:noProof/>
        </w:rPr>
        <w:fldChar w:fldCharType="begin"/>
      </w:r>
      <w:r>
        <w:rPr>
          <w:noProof/>
        </w:rPr>
        <w:instrText xml:space="preserve"> PAGEREF _Toc492795818 \h </w:instrText>
      </w:r>
      <w:r>
        <w:rPr>
          <w:noProof/>
        </w:rPr>
      </w:r>
      <w:r>
        <w:rPr>
          <w:noProof/>
        </w:rPr>
        <w:fldChar w:fldCharType="separate"/>
      </w:r>
      <w:r>
        <w:rPr>
          <w:noProof/>
        </w:rPr>
        <w:t>4</w:t>
      </w:r>
      <w:r>
        <w:rPr>
          <w:noProof/>
        </w:rPr>
        <w:fldChar w:fldCharType="end"/>
      </w:r>
    </w:p>
    <w:p w14:paraId="3AEB1DFF" w14:textId="51ED44F6" w:rsidR="006C0733" w:rsidRDefault="00282D70">
      <w:pPr>
        <w:pStyle w:val="TOC2"/>
        <w:tabs>
          <w:tab w:val="left" w:pos="1000"/>
        </w:tabs>
        <w:rPr>
          <w:noProof/>
          <w:sz w:val="24"/>
          <w:szCs w:val="24"/>
        </w:rPr>
      </w:pPr>
      <w:r>
        <w:rPr>
          <w:noProof/>
        </w:rPr>
        <w:t>1.4</w:t>
      </w:r>
      <w:r>
        <w:rPr>
          <w:noProof/>
          <w:sz w:val="24"/>
          <w:szCs w:val="24"/>
        </w:rPr>
        <w:tab/>
      </w:r>
      <w:r w:rsidR="00973083">
        <w:rPr>
          <w:noProof/>
        </w:rPr>
        <w:t>Reference</w:t>
      </w:r>
      <w:r>
        <w:rPr>
          <w:noProof/>
        </w:rPr>
        <w:tab/>
      </w:r>
      <w:r>
        <w:rPr>
          <w:noProof/>
        </w:rPr>
        <w:fldChar w:fldCharType="begin"/>
      </w:r>
      <w:r>
        <w:rPr>
          <w:noProof/>
        </w:rPr>
        <w:instrText xml:space="preserve"> PAGEREF _Toc492795819 \h </w:instrText>
      </w:r>
      <w:r>
        <w:rPr>
          <w:noProof/>
        </w:rPr>
      </w:r>
      <w:r>
        <w:rPr>
          <w:noProof/>
        </w:rPr>
        <w:fldChar w:fldCharType="separate"/>
      </w:r>
      <w:r>
        <w:rPr>
          <w:noProof/>
        </w:rPr>
        <w:t>4</w:t>
      </w:r>
      <w:r>
        <w:rPr>
          <w:noProof/>
        </w:rPr>
        <w:fldChar w:fldCharType="end"/>
      </w:r>
    </w:p>
    <w:p w14:paraId="68EA967A" w14:textId="1A4D6E55" w:rsidR="006C0733" w:rsidRDefault="00282D70">
      <w:pPr>
        <w:pStyle w:val="TOC2"/>
        <w:tabs>
          <w:tab w:val="left" w:pos="1000"/>
        </w:tabs>
        <w:rPr>
          <w:noProof/>
          <w:sz w:val="24"/>
          <w:szCs w:val="24"/>
        </w:rPr>
      </w:pPr>
      <w:r>
        <w:rPr>
          <w:noProof/>
        </w:rPr>
        <w:t>1.5</w:t>
      </w:r>
      <w:r>
        <w:rPr>
          <w:noProof/>
          <w:sz w:val="24"/>
          <w:szCs w:val="24"/>
        </w:rPr>
        <w:tab/>
      </w:r>
      <w:r w:rsidR="00973083">
        <w:rPr>
          <w:noProof/>
        </w:rPr>
        <w:t>Pregled</w:t>
      </w:r>
      <w:r>
        <w:rPr>
          <w:noProof/>
        </w:rPr>
        <w:tab/>
      </w:r>
      <w:r>
        <w:rPr>
          <w:noProof/>
        </w:rPr>
        <w:fldChar w:fldCharType="begin"/>
      </w:r>
      <w:r>
        <w:rPr>
          <w:noProof/>
        </w:rPr>
        <w:instrText xml:space="preserve"> PAGEREF _Toc492795820 \h </w:instrText>
      </w:r>
      <w:r>
        <w:rPr>
          <w:noProof/>
        </w:rPr>
      </w:r>
      <w:r>
        <w:rPr>
          <w:noProof/>
        </w:rPr>
        <w:fldChar w:fldCharType="separate"/>
      </w:r>
      <w:r>
        <w:rPr>
          <w:noProof/>
        </w:rPr>
        <w:t>4</w:t>
      </w:r>
      <w:r>
        <w:rPr>
          <w:noProof/>
        </w:rPr>
        <w:fldChar w:fldCharType="end"/>
      </w:r>
    </w:p>
    <w:p w14:paraId="0A9BB42B" w14:textId="2F6CB997" w:rsidR="006C0733" w:rsidRDefault="00282D70">
      <w:pPr>
        <w:pStyle w:val="TOC1"/>
        <w:tabs>
          <w:tab w:val="left" w:pos="432"/>
        </w:tabs>
        <w:rPr>
          <w:noProof/>
          <w:sz w:val="24"/>
          <w:szCs w:val="24"/>
        </w:rPr>
      </w:pPr>
      <w:r>
        <w:rPr>
          <w:noProof/>
          <w:szCs w:val="24"/>
        </w:rPr>
        <w:t>2.</w:t>
      </w:r>
      <w:r>
        <w:rPr>
          <w:noProof/>
          <w:sz w:val="24"/>
          <w:szCs w:val="24"/>
        </w:rPr>
        <w:tab/>
      </w:r>
      <w:r w:rsidR="00973083">
        <w:rPr>
          <w:noProof/>
          <w:szCs w:val="24"/>
        </w:rPr>
        <w:t>Generalni opis</w:t>
      </w:r>
      <w:r>
        <w:rPr>
          <w:noProof/>
        </w:rPr>
        <w:tab/>
      </w:r>
      <w:r>
        <w:rPr>
          <w:noProof/>
        </w:rPr>
        <w:fldChar w:fldCharType="begin"/>
      </w:r>
      <w:r>
        <w:rPr>
          <w:noProof/>
        </w:rPr>
        <w:instrText xml:space="preserve"> PAGEREF _Toc492795821 \h </w:instrText>
      </w:r>
      <w:r>
        <w:rPr>
          <w:noProof/>
        </w:rPr>
      </w:r>
      <w:r>
        <w:rPr>
          <w:noProof/>
        </w:rPr>
        <w:fldChar w:fldCharType="separate"/>
      </w:r>
      <w:r>
        <w:rPr>
          <w:noProof/>
        </w:rPr>
        <w:t>4</w:t>
      </w:r>
      <w:r>
        <w:rPr>
          <w:noProof/>
        </w:rPr>
        <w:fldChar w:fldCharType="end"/>
      </w:r>
    </w:p>
    <w:p w14:paraId="125B940A" w14:textId="6F7D1F0F" w:rsidR="006C0733" w:rsidRDefault="00282D70">
      <w:pPr>
        <w:pStyle w:val="TOC1"/>
        <w:tabs>
          <w:tab w:val="left" w:pos="432"/>
        </w:tabs>
        <w:rPr>
          <w:noProof/>
          <w:sz w:val="24"/>
          <w:szCs w:val="24"/>
        </w:rPr>
      </w:pPr>
      <w:r>
        <w:rPr>
          <w:noProof/>
          <w:szCs w:val="24"/>
        </w:rPr>
        <w:t>3.</w:t>
      </w:r>
      <w:r>
        <w:rPr>
          <w:noProof/>
          <w:sz w:val="24"/>
          <w:szCs w:val="24"/>
        </w:rPr>
        <w:tab/>
      </w:r>
      <w:r>
        <w:rPr>
          <w:noProof/>
          <w:szCs w:val="24"/>
        </w:rPr>
        <w:t>S</w:t>
      </w:r>
      <w:r w:rsidR="00973083">
        <w:rPr>
          <w:noProof/>
          <w:szCs w:val="24"/>
        </w:rPr>
        <w:t>pecifični zahtjevi</w:t>
      </w:r>
      <w:r>
        <w:rPr>
          <w:noProof/>
        </w:rPr>
        <w:tab/>
      </w:r>
      <w:r>
        <w:rPr>
          <w:noProof/>
        </w:rPr>
        <w:fldChar w:fldCharType="begin"/>
      </w:r>
      <w:r>
        <w:rPr>
          <w:noProof/>
        </w:rPr>
        <w:instrText xml:space="preserve"> PAGEREF _Toc492795822 \h </w:instrText>
      </w:r>
      <w:r>
        <w:rPr>
          <w:noProof/>
        </w:rPr>
      </w:r>
      <w:r>
        <w:rPr>
          <w:noProof/>
        </w:rPr>
        <w:fldChar w:fldCharType="separate"/>
      </w:r>
      <w:r>
        <w:rPr>
          <w:noProof/>
        </w:rPr>
        <w:t>5</w:t>
      </w:r>
      <w:r>
        <w:rPr>
          <w:noProof/>
        </w:rPr>
        <w:fldChar w:fldCharType="end"/>
      </w:r>
    </w:p>
    <w:p w14:paraId="5E4B02DF" w14:textId="120A00A9" w:rsidR="006C0733" w:rsidRDefault="00282D70">
      <w:pPr>
        <w:pStyle w:val="TOC2"/>
        <w:tabs>
          <w:tab w:val="left" w:pos="1000"/>
        </w:tabs>
        <w:rPr>
          <w:noProof/>
          <w:sz w:val="24"/>
          <w:szCs w:val="24"/>
        </w:rPr>
      </w:pPr>
      <w:r>
        <w:rPr>
          <w:noProof/>
        </w:rPr>
        <w:t>3.1</w:t>
      </w:r>
      <w:r>
        <w:rPr>
          <w:noProof/>
          <w:sz w:val="24"/>
          <w:szCs w:val="24"/>
        </w:rPr>
        <w:tab/>
      </w:r>
      <w:r>
        <w:rPr>
          <w:noProof/>
        </w:rPr>
        <w:t>Fu</w:t>
      </w:r>
      <w:r w:rsidR="00CB6A88">
        <w:rPr>
          <w:noProof/>
        </w:rPr>
        <w:t>nkcionaln</w:t>
      </w:r>
      <w:r w:rsidR="00C05F7B">
        <w:rPr>
          <w:noProof/>
        </w:rPr>
        <w:t>i zahtjevi</w:t>
      </w:r>
      <w:r>
        <w:rPr>
          <w:noProof/>
        </w:rPr>
        <w:tab/>
      </w:r>
      <w:r>
        <w:rPr>
          <w:noProof/>
        </w:rPr>
        <w:fldChar w:fldCharType="begin"/>
      </w:r>
      <w:r>
        <w:rPr>
          <w:noProof/>
        </w:rPr>
        <w:instrText xml:space="preserve"> PAGEREF _Toc492795823 \h </w:instrText>
      </w:r>
      <w:r>
        <w:rPr>
          <w:noProof/>
        </w:rPr>
      </w:r>
      <w:r>
        <w:rPr>
          <w:noProof/>
        </w:rPr>
        <w:fldChar w:fldCharType="separate"/>
      </w:r>
      <w:r>
        <w:rPr>
          <w:noProof/>
        </w:rPr>
        <w:t>5</w:t>
      </w:r>
      <w:r>
        <w:rPr>
          <w:noProof/>
        </w:rPr>
        <w:fldChar w:fldCharType="end"/>
      </w:r>
    </w:p>
    <w:p w14:paraId="7EBA0A89" w14:textId="77777777" w:rsidR="006C0733" w:rsidRDefault="00282D70">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Pr>
          <w:noProof/>
        </w:rPr>
        <w:t>5</w:t>
      </w:r>
      <w:r>
        <w:rPr>
          <w:noProof/>
        </w:rPr>
        <w:fldChar w:fldCharType="end"/>
      </w:r>
    </w:p>
    <w:p w14:paraId="42332EB1" w14:textId="62B4ACF7" w:rsidR="006C0733" w:rsidRDefault="00282D70">
      <w:pPr>
        <w:pStyle w:val="TOC2"/>
        <w:tabs>
          <w:tab w:val="left" w:pos="1000"/>
        </w:tabs>
        <w:rPr>
          <w:noProof/>
          <w:sz w:val="24"/>
          <w:szCs w:val="24"/>
        </w:rPr>
      </w:pPr>
      <w:r>
        <w:rPr>
          <w:noProof/>
        </w:rPr>
        <w:t>3.2</w:t>
      </w:r>
      <w:r>
        <w:rPr>
          <w:noProof/>
          <w:sz w:val="24"/>
          <w:szCs w:val="24"/>
        </w:rPr>
        <w:tab/>
      </w:r>
      <w:r w:rsidR="00C05F7B">
        <w:rPr>
          <w:noProof/>
        </w:rPr>
        <w:t>Nefunkcionalnizahtjevi</w:t>
      </w:r>
      <w:r>
        <w:rPr>
          <w:noProof/>
        </w:rPr>
        <w:tab/>
      </w:r>
      <w:r>
        <w:rPr>
          <w:noProof/>
        </w:rPr>
        <w:fldChar w:fldCharType="begin"/>
      </w:r>
      <w:r>
        <w:rPr>
          <w:noProof/>
        </w:rPr>
        <w:instrText xml:space="preserve"> PAGEREF _Toc492795825 \h </w:instrText>
      </w:r>
      <w:r>
        <w:rPr>
          <w:noProof/>
        </w:rPr>
      </w:r>
      <w:r>
        <w:rPr>
          <w:noProof/>
        </w:rPr>
        <w:fldChar w:fldCharType="separate"/>
      </w:r>
      <w:r>
        <w:rPr>
          <w:noProof/>
        </w:rPr>
        <w:t>5</w:t>
      </w:r>
      <w:r>
        <w:rPr>
          <w:noProof/>
        </w:rPr>
        <w:fldChar w:fldCharType="end"/>
      </w:r>
    </w:p>
    <w:p w14:paraId="40931F22" w14:textId="77777777" w:rsidR="006C0733" w:rsidRDefault="00282D70">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Pr>
          <w:noProof/>
        </w:rPr>
        <w:t>5</w:t>
      </w:r>
      <w:r>
        <w:rPr>
          <w:noProof/>
        </w:rPr>
        <w:fldChar w:fldCharType="end"/>
      </w:r>
    </w:p>
    <w:p w14:paraId="671E253B" w14:textId="77777777" w:rsidR="006C0733" w:rsidRDefault="00282D70">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Pr>
          <w:noProof/>
        </w:rPr>
        <w:t>6</w:t>
      </w:r>
      <w:r>
        <w:rPr>
          <w:noProof/>
        </w:rPr>
        <w:fldChar w:fldCharType="end"/>
      </w:r>
    </w:p>
    <w:p w14:paraId="0A872606" w14:textId="77777777" w:rsidR="006C0733" w:rsidRDefault="00282D70">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Pr>
          <w:noProof/>
        </w:rPr>
        <w:t>6</w:t>
      </w:r>
      <w:r>
        <w:rPr>
          <w:noProof/>
        </w:rPr>
        <w:fldChar w:fldCharType="end"/>
      </w:r>
    </w:p>
    <w:p w14:paraId="7DCA62A2" w14:textId="77777777" w:rsidR="006C0733" w:rsidRDefault="00282D70">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Pr>
          <w:noProof/>
        </w:rPr>
        <w:t>6</w:t>
      </w:r>
      <w:r>
        <w:rPr>
          <w:noProof/>
        </w:rPr>
        <w:fldChar w:fldCharType="end"/>
      </w:r>
    </w:p>
    <w:p w14:paraId="5836D25E" w14:textId="77777777" w:rsidR="006C0733" w:rsidRDefault="00282D70">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Pr>
          <w:noProof/>
        </w:rPr>
        <w:t>6</w:t>
      </w:r>
      <w:r>
        <w:rPr>
          <w:noProof/>
        </w:rPr>
        <w:fldChar w:fldCharType="end"/>
      </w:r>
    </w:p>
    <w:p w14:paraId="4A31412E" w14:textId="77777777" w:rsidR="006C0733" w:rsidRDefault="00282D70">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Pr>
          <w:noProof/>
        </w:rPr>
        <w:t>6</w:t>
      </w:r>
      <w:r>
        <w:rPr>
          <w:noProof/>
        </w:rPr>
        <w:fldChar w:fldCharType="end"/>
      </w:r>
    </w:p>
    <w:p w14:paraId="5E9E642A" w14:textId="77777777" w:rsidR="006C0733" w:rsidRDefault="00282D70">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Pr>
          <w:noProof/>
        </w:rPr>
        <w:t>7</w:t>
      </w:r>
      <w:r>
        <w:rPr>
          <w:noProof/>
        </w:rPr>
        <w:fldChar w:fldCharType="end"/>
      </w:r>
    </w:p>
    <w:p w14:paraId="7D759305" w14:textId="77777777" w:rsidR="006C0733" w:rsidRDefault="00282D70">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Pr>
          <w:noProof/>
        </w:rPr>
        <w:t>7</w:t>
      </w:r>
      <w:r>
        <w:rPr>
          <w:noProof/>
        </w:rPr>
        <w:fldChar w:fldCharType="end"/>
      </w:r>
    </w:p>
    <w:p w14:paraId="22961902" w14:textId="77777777" w:rsidR="006C0733" w:rsidRDefault="00282D70">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Pr>
          <w:noProof/>
        </w:rPr>
        <w:t>7</w:t>
      </w:r>
      <w:r>
        <w:rPr>
          <w:noProof/>
        </w:rPr>
        <w:fldChar w:fldCharType="end"/>
      </w:r>
    </w:p>
    <w:p w14:paraId="734A34AB" w14:textId="77777777" w:rsidR="006C0733" w:rsidRDefault="00282D70">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Pr>
          <w:noProof/>
        </w:rPr>
        <w:t>7</w:t>
      </w:r>
      <w:r>
        <w:rPr>
          <w:noProof/>
        </w:rPr>
        <w:fldChar w:fldCharType="end"/>
      </w:r>
    </w:p>
    <w:p w14:paraId="00D38740" w14:textId="77777777" w:rsidR="006C0733" w:rsidRDefault="00282D70">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Pr>
          <w:noProof/>
        </w:rPr>
        <w:t>7</w:t>
      </w:r>
      <w:r>
        <w:rPr>
          <w:noProof/>
        </w:rPr>
        <w:fldChar w:fldCharType="end"/>
      </w:r>
    </w:p>
    <w:p w14:paraId="4DF850EE" w14:textId="77777777" w:rsidR="006C0733" w:rsidRDefault="00282D70">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Pr>
          <w:noProof/>
        </w:rPr>
        <w:t>7</w:t>
      </w:r>
      <w:r>
        <w:rPr>
          <w:noProof/>
        </w:rPr>
        <w:fldChar w:fldCharType="end"/>
      </w:r>
    </w:p>
    <w:p w14:paraId="4A459A85" w14:textId="77777777" w:rsidR="006C0733" w:rsidRDefault="00282D70">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Pr>
          <w:noProof/>
        </w:rPr>
        <w:t>7</w:t>
      </w:r>
      <w:r>
        <w:rPr>
          <w:noProof/>
        </w:rPr>
        <w:fldChar w:fldCharType="end"/>
      </w:r>
    </w:p>
    <w:p w14:paraId="6B45C05F" w14:textId="77777777" w:rsidR="006C0733" w:rsidRDefault="00282D70">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Pr>
          <w:noProof/>
        </w:rPr>
        <w:t>7</w:t>
      </w:r>
      <w:r>
        <w:rPr>
          <w:noProof/>
        </w:rPr>
        <w:fldChar w:fldCharType="end"/>
      </w:r>
    </w:p>
    <w:p w14:paraId="6DF1F777" w14:textId="77777777" w:rsidR="006C0733" w:rsidRDefault="00282D70">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Pr>
          <w:noProof/>
        </w:rPr>
        <w:t>7</w:t>
      </w:r>
      <w:r>
        <w:rPr>
          <w:noProof/>
        </w:rPr>
        <w:fldChar w:fldCharType="end"/>
      </w:r>
    </w:p>
    <w:p w14:paraId="76AF9347" w14:textId="77777777" w:rsidR="006C0733" w:rsidRDefault="00282D70">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Pr>
          <w:noProof/>
        </w:rPr>
        <w:t>7</w:t>
      </w:r>
      <w:r>
        <w:rPr>
          <w:noProof/>
        </w:rPr>
        <w:fldChar w:fldCharType="end"/>
      </w:r>
    </w:p>
    <w:p w14:paraId="48B1FF28" w14:textId="77777777" w:rsidR="006C0733" w:rsidRDefault="00282D70">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Pr>
          <w:noProof/>
        </w:rPr>
        <w:t>7</w:t>
      </w:r>
      <w:r>
        <w:rPr>
          <w:noProof/>
        </w:rPr>
        <w:fldChar w:fldCharType="end"/>
      </w:r>
    </w:p>
    <w:p w14:paraId="6F967ED0" w14:textId="77777777" w:rsidR="006C0733" w:rsidRDefault="00282D70">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Pr>
          <w:noProof/>
        </w:rPr>
        <w:t>8</w:t>
      </w:r>
      <w:r>
        <w:rPr>
          <w:noProof/>
        </w:rPr>
        <w:fldChar w:fldCharType="end"/>
      </w:r>
    </w:p>
    <w:p w14:paraId="7B8BF73B" w14:textId="77777777" w:rsidR="006C0733" w:rsidRDefault="00282D70">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Pr>
          <w:noProof/>
        </w:rPr>
        <w:t>8</w:t>
      </w:r>
      <w:r>
        <w:rPr>
          <w:noProof/>
        </w:rPr>
        <w:fldChar w:fldCharType="end"/>
      </w:r>
    </w:p>
    <w:p w14:paraId="4398946F" w14:textId="77777777" w:rsidR="006C0733" w:rsidRDefault="00282D70">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Pr>
          <w:noProof/>
        </w:rPr>
        <w:t>8</w:t>
      </w:r>
      <w:r>
        <w:rPr>
          <w:noProof/>
        </w:rPr>
        <w:fldChar w:fldCharType="end"/>
      </w:r>
    </w:p>
    <w:p w14:paraId="4F8345DB" w14:textId="6F988717" w:rsidR="006C0733" w:rsidRDefault="00282D70">
      <w:pPr>
        <w:pStyle w:val="Title"/>
      </w:pPr>
      <w:r>
        <w:fldChar w:fldCharType="end"/>
      </w:r>
      <w:r>
        <w:br w:type="page"/>
      </w:r>
      <w:r w:rsidR="00973083">
        <w:lastRenderedPageBreak/>
        <w:t>Specifikacija softverskih zahtjeva</w:t>
      </w:r>
      <w:r>
        <w:t xml:space="preserve"> </w:t>
      </w:r>
    </w:p>
    <w:p w14:paraId="7A1BD319" w14:textId="54D944EC" w:rsidR="006C0733" w:rsidRDefault="00C05F7B">
      <w:pPr>
        <w:pStyle w:val="Heading1"/>
      </w:pPr>
      <w:r>
        <w:t>Uvod</w:t>
      </w:r>
    </w:p>
    <w:p w14:paraId="102B7AAC" w14:textId="62020B38" w:rsidR="006C0733" w:rsidRDefault="00A11A4A">
      <w:pPr>
        <w:pStyle w:val="Heading2"/>
      </w:pPr>
      <w:r>
        <w:t>Svrha</w:t>
      </w:r>
    </w:p>
    <w:p w14:paraId="18829F0E" w14:textId="1D1D7469" w:rsidR="00A11A4A" w:rsidRPr="00C05F7B" w:rsidRDefault="00C05F7B" w:rsidP="006B2F22">
      <w:pPr>
        <w:ind w:left="720"/>
      </w:pPr>
      <w:r>
        <w:t xml:space="preserve">Svrha dokumenta Specifikacija softverskih </w:t>
      </w:r>
      <w:r w:rsidRPr="00A11A4A">
        <w:t>zahtjeva</w:t>
      </w:r>
      <w:r>
        <w:t xml:space="preserve"> je</w:t>
      </w:r>
      <w:r w:rsidR="00A11A4A">
        <w:t xml:space="preserve"> definisanje zahtjeva, kao i detaljan opis funkcionalnosti grafičkog editora za</w:t>
      </w:r>
      <w:r w:rsidR="006B2F22">
        <w:t xml:space="preserve"> razvoj prostih električnih kola</w:t>
      </w:r>
      <w:r w:rsidR="00A11A4A">
        <w:t xml:space="preserve">. Tokom </w:t>
      </w:r>
      <w:r w:rsidR="006B2F22">
        <w:t>ž</w:t>
      </w:r>
      <w:r w:rsidR="00A11A4A">
        <w:t xml:space="preserve">ivotnog ciklusa </w:t>
      </w:r>
      <w:r w:rsidR="006B2F22">
        <w:t>„</w:t>
      </w:r>
      <w:r w:rsidR="00A11A4A">
        <w:t>Amperia</w:t>
      </w:r>
      <w:r w:rsidR="006B2F22">
        <w:t>“</w:t>
      </w:r>
      <w:r w:rsidR="00A11A4A">
        <w:t xml:space="preserve"> </w:t>
      </w:r>
      <w:r w:rsidR="00B16A6D">
        <w:t>softvera</w:t>
      </w:r>
      <w:r w:rsidR="00A11A4A">
        <w:t xml:space="preserve"> za grafički razvoj prostih električnih kola ovaj </w:t>
      </w:r>
      <w:r w:rsidR="006B2F22">
        <w:t>dokument je podložan promjenama.</w:t>
      </w:r>
    </w:p>
    <w:p w14:paraId="7EC9945F" w14:textId="0C5015F3" w:rsidR="006C0733" w:rsidRDefault="006B2F22">
      <w:pPr>
        <w:pStyle w:val="Heading2"/>
      </w:pPr>
      <w:r>
        <w:t>Namjena</w:t>
      </w:r>
    </w:p>
    <w:p w14:paraId="7766C68B" w14:textId="0B81D834" w:rsidR="006B2F22" w:rsidRPr="006B2F22" w:rsidRDefault="006B2F22" w:rsidP="006B2F22">
      <w:pPr>
        <w:ind w:left="720"/>
      </w:pPr>
      <w:r>
        <w:t xml:space="preserve">Dokument je namjenjen razvojnom timu „Amperia“ projekta kao osnova za razvoj </w:t>
      </w:r>
      <w:r w:rsidR="00B16A6D">
        <w:t>„Amperia“ softvera</w:t>
      </w:r>
      <w:r>
        <w:t xml:space="preserve"> grafičkog editora za prosta električna kola.</w:t>
      </w:r>
    </w:p>
    <w:p w14:paraId="4AF3ED6A" w14:textId="1F2C9D89" w:rsidR="006C0733" w:rsidRDefault="00B16A6D">
      <w:pPr>
        <w:pStyle w:val="Heading2"/>
      </w:pPr>
      <w:r>
        <w:t>Definicije, akronimi i skraćenice</w:t>
      </w:r>
    </w:p>
    <w:p w14:paraId="6ED0CE0A" w14:textId="6B1A41A7" w:rsidR="006B2F22" w:rsidRPr="006B2F22" w:rsidRDefault="006B2F22" w:rsidP="006B2F22">
      <w:pPr>
        <w:ind w:left="720"/>
      </w:pPr>
      <w:r>
        <w:t>Sve potrebne definicije nepoznatih pojmova, akronimi kao i skraćenice nalaze se u dokumentu Riječnik</w:t>
      </w:r>
      <w:r>
        <w:rPr>
          <w:lang w:val="en-US"/>
        </w:rPr>
        <w:t>[1].</w:t>
      </w:r>
      <w:r>
        <w:t xml:space="preserve"> </w:t>
      </w:r>
    </w:p>
    <w:p w14:paraId="7C1E5B6C" w14:textId="6955A12C" w:rsidR="006C0733" w:rsidRDefault="00282D70">
      <w:pPr>
        <w:pStyle w:val="Heading2"/>
      </w:pPr>
      <w:bookmarkStart w:id="0" w:name="_Toc492795819"/>
      <w:r>
        <w:t>References</w:t>
      </w:r>
      <w:bookmarkEnd w:id="0"/>
    </w:p>
    <w:p w14:paraId="1514F86B" w14:textId="1AF5C494" w:rsidR="006B2F22" w:rsidRPr="006B2F22" w:rsidRDefault="006B2F22" w:rsidP="005068E2">
      <w:pPr>
        <w:numPr>
          <w:ilvl w:val="0"/>
          <w:numId w:val="6"/>
        </w:numPr>
      </w:pPr>
      <w:r>
        <w:rPr>
          <w:lang w:val="en-US"/>
        </w:rPr>
        <w:t>[</w:t>
      </w:r>
      <w:proofErr w:type="gramStart"/>
      <w:r>
        <w:rPr>
          <w:lang w:val="en-US"/>
        </w:rPr>
        <w:t>1]</w:t>
      </w:r>
      <w:proofErr w:type="spellStart"/>
      <w:r>
        <w:rPr>
          <w:lang w:val="en-US"/>
        </w:rPr>
        <w:t>Riječnik</w:t>
      </w:r>
      <w:proofErr w:type="spellEnd"/>
      <w:proofErr w:type="gramEnd"/>
    </w:p>
    <w:p w14:paraId="0A09D3C8" w14:textId="76868FCD" w:rsidR="006C0733" w:rsidRDefault="00B16A6D">
      <w:pPr>
        <w:pStyle w:val="Heading2"/>
      </w:pPr>
      <w:r>
        <w:t>Pregled</w:t>
      </w:r>
    </w:p>
    <w:p w14:paraId="2347A42F" w14:textId="558E52A9" w:rsidR="00B16A6D" w:rsidRPr="00B16A6D" w:rsidRDefault="00B16A6D" w:rsidP="00B16A6D">
      <w:pPr>
        <w:ind w:left="720"/>
      </w:pPr>
      <w:r>
        <w:t xml:space="preserve">U nastavku dokumenta Specifikacija softverskih zahtjeva </w:t>
      </w:r>
      <w:r w:rsidR="002A3EE4">
        <w:t>nalaze se definisani funkcionalni i nefunkcionalni zahtjevi, ogranicenja mogućnosti softvera, kao i sigurnosna ograničenja softvera.</w:t>
      </w:r>
    </w:p>
    <w:p w14:paraId="60A6195B" w14:textId="641E89DA" w:rsidR="006C0733" w:rsidRDefault="002A3EE4">
      <w:pPr>
        <w:pStyle w:val="Heading1"/>
      </w:pPr>
      <w:r>
        <w:t>Generalni opis</w:t>
      </w:r>
    </w:p>
    <w:p w14:paraId="029B57D3" w14:textId="3935F7AC" w:rsidR="002A3EE4" w:rsidRDefault="00F66A97" w:rsidP="00F66A97">
      <w:pPr>
        <w:pStyle w:val="Heading2"/>
      </w:pPr>
      <w:r>
        <w:t>Karakteristike korisnika</w:t>
      </w:r>
    </w:p>
    <w:p w14:paraId="2B757889" w14:textId="2C8ABC2D" w:rsidR="00F66A97" w:rsidRDefault="00F66A97" w:rsidP="00F66A97">
      <w:pPr>
        <w:ind w:left="720"/>
      </w:pPr>
      <w:r>
        <w:t>Od korisnika se očekuje da posjeduje osnovnu informatičku pismenost.</w:t>
      </w:r>
    </w:p>
    <w:p w14:paraId="6161D6D9" w14:textId="4DFE9FD0" w:rsidR="00F66A97" w:rsidRDefault="00F66A97" w:rsidP="00F66A97">
      <w:pPr>
        <w:pStyle w:val="Heading2"/>
      </w:pPr>
      <w:r>
        <w:t>Perspektiva proizvoda</w:t>
      </w:r>
    </w:p>
    <w:p w14:paraId="3C45CBC6" w14:textId="60AD1A41" w:rsidR="00535B5D" w:rsidRPr="00927245" w:rsidRDefault="00927245" w:rsidP="00535B5D">
      <w:pPr>
        <w:ind w:left="720"/>
      </w:pPr>
      <w:r>
        <w:rPr>
          <w:lang w:val="en-US"/>
        </w:rPr>
        <w:t>“</w:t>
      </w:r>
      <w:proofErr w:type="spellStart"/>
      <w:r>
        <w:rPr>
          <w:lang w:val="en-US"/>
        </w:rPr>
        <w:t>Amperia</w:t>
      </w:r>
      <w:proofErr w:type="spellEnd"/>
      <w:r>
        <w:rPr>
          <w:lang w:val="en-US"/>
        </w:rPr>
        <w:t xml:space="preserve">” </w:t>
      </w:r>
      <w:proofErr w:type="spellStart"/>
      <w:r>
        <w:rPr>
          <w:lang w:val="en-US"/>
        </w:rPr>
        <w:t>grafi</w:t>
      </w:r>
      <w:proofErr w:type="spellEnd"/>
      <w:r>
        <w:t xml:space="preserve">čki editor za prosta električna kola je alat koji </w:t>
      </w:r>
      <w:r w:rsidR="000917F2">
        <w:t>pruža mogućnost korisnicima da vizuelno dizajniraju električna kola, postavljanje parametara električnih elemenata u tom kolu, kao i graficki prikaz simulacije rada električnih elemenata u preostom električnom kolu</w:t>
      </w:r>
    </w:p>
    <w:p w14:paraId="348E4747" w14:textId="4437895E" w:rsidR="006C0733" w:rsidRDefault="00154513">
      <w:pPr>
        <w:pStyle w:val="Heading1"/>
      </w:pPr>
      <w:r>
        <w:t>Specifični zahtjevi</w:t>
      </w:r>
    </w:p>
    <w:p w14:paraId="219DA328" w14:textId="5453A972" w:rsidR="00154513" w:rsidRPr="00154513" w:rsidRDefault="00154513" w:rsidP="00154513">
      <w:pPr>
        <w:ind w:left="720"/>
      </w:pPr>
      <w:r>
        <w:t xml:space="preserve">Specifični zahtjevi predstavljaju jasno definisane zahtjeve koji detaljno opisuju funkcionalnost kao i  ogranicenja u radu softvera. </w:t>
      </w:r>
    </w:p>
    <w:p w14:paraId="368FFE32" w14:textId="118DC197" w:rsidR="006C0733" w:rsidRDefault="00282D70">
      <w:pPr>
        <w:pStyle w:val="Heading2"/>
      </w:pPr>
      <w:bookmarkStart w:id="1" w:name="_Toc492795823"/>
      <w:r>
        <w:t>Fun</w:t>
      </w:r>
      <w:bookmarkEnd w:id="1"/>
      <w:r w:rsidR="00051E44">
        <w:t>kcionalni zahtjevi</w:t>
      </w:r>
    </w:p>
    <w:p w14:paraId="06487083" w14:textId="7F3453C4" w:rsidR="00051E44" w:rsidRDefault="00051E44" w:rsidP="00051E44">
      <w:pPr>
        <w:ind w:left="720"/>
      </w:pPr>
      <w:r>
        <w:t xml:space="preserve">Funkcionalni zahtjevi </w:t>
      </w:r>
      <w:r w:rsidR="005068E2">
        <w:t>opisuju šta se očekuje od sistema ili kako sistem treba da radi. Navedeni funkcionalni zahtjevi izvedeni su na osnovu testiranja sličnih grafičkih sistema.</w:t>
      </w:r>
    </w:p>
    <w:p w14:paraId="28D63F8F" w14:textId="77777777" w:rsidR="00F02B40" w:rsidRDefault="00F02B40" w:rsidP="00051E44">
      <w:pPr>
        <w:ind w:left="720"/>
      </w:pPr>
    </w:p>
    <w:p w14:paraId="5F1DA2FC" w14:textId="77777777" w:rsidR="002455E1" w:rsidRDefault="002455E1" w:rsidP="002455E1">
      <w:pPr>
        <w:pStyle w:val="Heading3"/>
      </w:pPr>
      <w:r>
        <w:lastRenderedPageBreak/>
        <w:t>Rad sa korisničkim nalogom</w:t>
      </w:r>
    </w:p>
    <w:p w14:paraId="0F02967C" w14:textId="77777777" w:rsidR="002455E1" w:rsidRDefault="002455E1" w:rsidP="002455E1">
      <w:pPr>
        <w:pStyle w:val="Heading4"/>
      </w:pPr>
      <w:r>
        <w:t>Registracija korisničkog naloga</w:t>
      </w:r>
    </w:p>
    <w:p w14:paraId="7153CCF7" w14:textId="77777777" w:rsidR="002455E1" w:rsidRDefault="002455E1" w:rsidP="002455E1">
      <w:pPr>
        <w:pStyle w:val="Heading4"/>
      </w:pPr>
      <w:r>
        <w:t>Prijava na korisnički nalog</w:t>
      </w:r>
    </w:p>
    <w:p w14:paraId="36EB093B" w14:textId="77777777" w:rsidR="002455E1" w:rsidRPr="00E518A3" w:rsidRDefault="002455E1" w:rsidP="002455E1">
      <w:pPr>
        <w:pStyle w:val="Heading4"/>
      </w:pPr>
      <w:r>
        <w:t>Odjava sa korisničkog naloga</w:t>
      </w:r>
    </w:p>
    <w:p w14:paraId="71CDECAE" w14:textId="77777777" w:rsidR="002455E1" w:rsidRDefault="002455E1" w:rsidP="002455E1">
      <w:pPr>
        <w:pStyle w:val="Heading4"/>
      </w:pPr>
      <w:r>
        <w:t>Promjena lozinke</w:t>
      </w:r>
    </w:p>
    <w:p w14:paraId="03FDBDA9" w14:textId="77777777" w:rsidR="002455E1" w:rsidRDefault="002455E1" w:rsidP="002455E1">
      <w:pPr>
        <w:pStyle w:val="Heading3"/>
      </w:pPr>
      <w:r>
        <w:t>Rad sa projektima</w:t>
      </w:r>
    </w:p>
    <w:p w14:paraId="3861A5FB" w14:textId="77777777" w:rsidR="002455E1" w:rsidRDefault="002455E1" w:rsidP="002455E1">
      <w:pPr>
        <w:pStyle w:val="Heading4"/>
      </w:pPr>
      <w:r>
        <w:t>Kreiranje novog projekta</w:t>
      </w:r>
    </w:p>
    <w:p w14:paraId="152960C2" w14:textId="77777777" w:rsidR="002455E1" w:rsidRDefault="002455E1" w:rsidP="002455E1">
      <w:pPr>
        <w:pStyle w:val="Heading4"/>
      </w:pPr>
      <w:r>
        <w:t>Pokretanje postojećeg projekta</w:t>
      </w:r>
    </w:p>
    <w:p w14:paraId="6F71AC65" w14:textId="77777777" w:rsidR="002455E1" w:rsidRDefault="002455E1" w:rsidP="002455E1">
      <w:pPr>
        <w:pStyle w:val="Heading4"/>
      </w:pPr>
      <w:r>
        <w:t>Čuvanje projekta</w:t>
      </w:r>
    </w:p>
    <w:p w14:paraId="76EF8830" w14:textId="77777777" w:rsidR="002455E1" w:rsidRDefault="002455E1" w:rsidP="002455E1">
      <w:pPr>
        <w:pStyle w:val="Heading4"/>
      </w:pPr>
      <w:r>
        <w:t>Čuvanje izmjena na projektu</w:t>
      </w:r>
    </w:p>
    <w:p w14:paraId="5E48900C" w14:textId="77777777" w:rsidR="002455E1" w:rsidRDefault="002455E1" w:rsidP="002455E1">
      <w:pPr>
        <w:pStyle w:val="Heading4"/>
      </w:pPr>
      <w:r>
        <w:t>Štampanje projekta</w:t>
      </w:r>
    </w:p>
    <w:p w14:paraId="20CB0AE1" w14:textId="77777777" w:rsidR="002455E1" w:rsidRDefault="002455E1" w:rsidP="002455E1">
      <w:pPr>
        <w:pStyle w:val="Heading4"/>
      </w:pPr>
      <w:r>
        <w:t>Brisanje projekta</w:t>
      </w:r>
    </w:p>
    <w:p w14:paraId="286D3082" w14:textId="77777777" w:rsidR="002455E1" w:rsidRPr="001935E3" w:rsidRDefault="002455E1" w:rsidP="002455E1">
      <w:pPr>
        <w:pStyle w:val="Heading4"/>
      </w:pPr>
      <w:r>
        <w:t>Pretraga projekata po nazivu</w:t>
      </w:r>
    </w:p>
    <w:p w14:paraId="7FEAABBC" w14:textId="77777777" w:rsidR="002455E1" w:rsidRPr="00117A01" w:rsidRDefault="002455E1" w:rsidP="002455E1">
      <w:pPr>
        <w:pStyle w:val="Heading4"/>
      </w:pPr>
      <w:r>
        <w:t>Promjena naziva projekta</w:t>
      </w:r>
    </w:p>
    <w:p w14:paraId="68CB5A8F" w14:textId="77777777" w:rsidR="002455E1" w:rsidRDefault="002455E1" w:rsidP="002455E1">
      <w:pPr>
        <w:pStyle w:val="Heading3"/>
      </w:pPr>
      <w:r>
        <w:t>Rad sa unapred generisanim osnovnim šablonima</w:t>
      </w:r>
    </w:p>
    <w:p w14:paraId="5C5E052D" w14:textId="77777777" w:rsidR="002455E1" w:rsidRDefault="002455E1" w:rsidP="002455E1">
      <w:pPr>
        <w:pStyle w:val="Heading4"/>
      </w:pPr>
      <w:r>
        <w:t>Odabir unapred generisanog šablona</w:t>
      </w:r>
    </w:p>
    <w:p w14:paraId="1DF97866" w14:textId="77777777" w:rsidR="002455E1" w:rsidRPr="001935E3" w:rsidRDefault="002455E1" w:rsidP="002455E1">
      <w:pPr>
        <w:pStyle w:val="Heading4"/>
      </w:pPr>
      <w:r>
        <w:t>Pretraga šablona po nazivu</w:t>
      </w:r>
    </w:p>
    <w:p w14:paraId="068CADDC" w14:textId="77777777" w:rsidR="002455E1" w:rsidRDefault="002455E1" w:rsidP="002455E1">
      <w:pPr>
        <w:pStyle w:val="Heading3"/>
      </w:pPr>
      <w:r>
        <w:t>Rad sa dijagramima</w:t>
      </w:r>
    </w:p>
    <w:p w14:paraId="71D046CA" w14:textId="7A09F0EE" w:rsidR="002455E1" w:rsidRDefault="002455E1" w:rsidP="002455E1">
      <w:pPr>
        <w:pStyle w:val="Heading4"/>
      </w:pPr>
      <w:r>
        <w:t>Kreiranje novog dijagrama</w:t>
      </w:r>
    </w:p>
    <w:p w14:paraId="6A6CC83B" w14:textId="47AD63DA" w:rsidR="002455E1" w:rsidRDefault="002455E1" w:rsidP="002455E1">
      <w:pPr>
        <w:pStyle w:val="Heading4"/>
      </w:pPr>
      <w:r>
        <w:t>Brisanje dijagrama</w:t>
      </w:r>
    </w:p>
    <w:p w14:paraId="61DC8B2B" w14:textId="006BBE00" w:rsidR="002455E1" w:rsidRDefault="002455E1" w:rsidP="002455E1">
      <w:pPr>
        <w:pStyle w:val="Heading4"/>
      </w:pPr>
      <w:r>
        <w:t>Promjena imena dijagrama</w:t>
      </w:r>
    </w:p>
    <w:p w14:paraId="2C14ABCB" w14:textId="377EF4D5" w:rsidR="002455E1" w:rsidRDefault="002455E1" w:rsidP="002455E1">
      <w:pPr>
        <w:pStyle w:val="Heading4"/>
      </w:pPr>
      <w:r>
        <w:t>Uvećanje prikaza dijagrama</w:t>
      </w:r>
    </w:p>
    <w:p w14:paraId="6C3347DD" w14:textId="31F40CE4" w:rsidR="00045B34" w:rsidRPr="00045B34" w:rsidRDefault="002455E1" w:rsidP="00045B34">
      <w:pPr>
        <w:pStyle w:val="Heading4"/>
      </w:pPr>
      <w:r>
        <w:t>Umanjenje prikaza dijagrama</w:t>
      </w:r>
    </w:p>
    <w:p w14:paraId="5E38A473" w14:textId="7A9F65AF" w:rsidR="002455E1" w:rsidRDefault="002455E1" w:rsidP="002455E1">
      <w:pPr>
        <w:pStyle w:val="Heading3"/>
      </w:pPr>
      <w:r>
        <w:t>Rad sa označenim elemntima</w:t>
      </w:r>
    </w:p>
    <w:p w14:paraId="500CE921" w14:textId="50691D59" w:rsidR="00045B34" w:rsidRDefault="00045B34" w:rsidP="00045B34">
      <w:pPr>
        <w:pStyle w:val="Heading4"/>
      </w:pPr>
      <w:r>
        <w:t>Umetanje elemenata u dijagram</w:t>
      </w:r>
    </w:p>
    <w:p w14:paraId="6B97C35C" w14:textId="7F4BBF93" w:rsidR="00902534" w:rsidRPr="00902534" w:rsidRDefault="00902534" w:rsidP="00902534">
      <w:pPr>
        <w:pStyle w:val="Heading4"/>
      </w:pPr>
      <w:r>
        <w:t>Brisanje elementa</w:t>
      </w:r>
    </w:p>
    <w:p w14:paraId="71DE4133" w14:textId="76654551" w:rsidR="00045B34" w:rsidRDefault="00045B34" w:rsidP="00045B34">
      <w:pPr>
        <w:pStyle w:val="Heading4"/>
      </w:pPr>
      <w:r>
        <w:t>Povezivanje elemenata</w:t>
      </w:r>
    </w:p>
    <w:p w14:paraId="26213B00" w14:textId="305CB44F" w:rsidR="00045B34" w:rsidRDefault="00902534" w:rsidP="00045B34">
      <w:pPr>
        <w:pStyle w:val="Heading4"/>
      </w:pPr>
      <w:r>
        <w:t>Grupisanje elemenata</w:t>
      </w:r>
    </w:p>
    <w:p w14:paraId="6F7DFEA8" w14:textId="243BA971" w:rsidR="00902534" w:rsidRDefault="00902534" w:rsidP="00902534">
      <w:pPr>
        <w:pStyle w:val="Heading4"/>
      </w:pPr>
      <w:r>
        <w:t>Promjena karakteristika elementa</w:t>
      </w:r>
    </w:p>
    <w:p w14:paraId="1FE02041" w14:textId="1D0701BD" w:rsidR="00902534" w:rsidRDefault="00902534" w:rsidP="00902534">
      <w:pPr>
        <w:pStyle w:val="Heading5"/>
      </w:pPr>
      <w:r>
        <w:t>Promjena boje označenog elementa</w:t>
      </w:r>
    </w:p>
    <w:p w14:paraId="30DA829B" w14:textId="567B3BD2" w:rsidR="00902534" w:rsidRDefault="00902534" w:rsidP="00902534">
      <w:pPr>
        <w:pStyle w:val="Heading5"/>
      </w:pPr>
      <w:r>
        <w:lastRenderedPageBreak/>
        <w:t xml:space="preserve">Promjena </w:t>
      </w:r>
      <w:r w:rsidR="00A2773B">
        <w:t>električne veličine</w:t>
      </w:r>
      <w:r>
        <w:t xml:space="preserve"> elementa</w:t>
      </w:r>
    </w:p>
    <w:p w14:paraId="50B2C014" w14:textId="779DF89A" w:rsidR="00A2773B" w:rsidRPr="00A2773B" w:rsidRDefault="00A2773B" w:rsidP="00A2773B">
      <w:pPr>
        <w:pStyle w:val="Heading5"/>
      </w:pPr>
      <w:r>
        <w:t>Promjena dimenzija elementa</w:t>
      </w:r>
    </w:p>
    <w:p w14:paraId="2377933E" w14:textId="13B6DCC2" w:rsidR="00902534" w:rsidRDefault="00902534" w:rsidP="00902534">
      <w:pPr>
        <w:pStyle w:val="Heading4"/>
      </w:pPr>
      <w:r>
        <w:t>Isjecanje elementa</w:t>
      </w:r>
    </w:p>
    <w:p w14:paraId="693FA8CF" w14:textId="74402374" w:rsidR="00902534" w:rsidRDefault="00902534" w:rsidP="00902534">
      <w:pPr>
        <w:pStyle w:val="Heading4"/>
      </w:pPr>
      <w:r>
        <w:t>Kopiranje elementa</w:t>
      </w:r>
    </w:p>
    <w:p w14:paraId="5B9D20B0" w14:textId="69265900" w:rsidR="00902534" w:rsidRDefault="00902534" w:rsidP="00902534">
      <w:pPr>
        <w:pStyle w:val="Heading4"/>
      </w:pPr>
      <w:r>
        <w:t>Lijepljenje elementa</w:t>
      </w:r>
    </w:p>
    <w:p w14:paraId="7F313175" w14:textId="60DE3631" w:rsidR="00902534" w:rsidRDefault="00AF5321" w:rsidP="00902534">
      <w:pPr>
        <w:pStyle w:val="Heading4"/>
      </w:pPr>
      <w:r>
        <w:t>Povratak na predhodni korak</w:t>
      </w:r>
    </w:p>
    <w:p w14:paraId="47D1D27D" w14:textId="19C1BCF9" w:rsidR="00AF5321" w:rsidRPr="00AF5321" w:rsidRDefault="00AF5321" w:rsidP="00AF5321">
      <w:pPr>
        <w:pStyle w:val="Heading4"/>
      </w:pPr>
      <w:r>
        <w:t>Povratak na poništeni korak</w:t>
      </w:r>
    </w:p>
    <w:p w14:paraId="3E09AD5D" w14:textId="180166A3" w:rsidR="002455E1" w:rsidRDefault="002455E1" w:rsidP="002455E1">
      <w:pPr>
        <w:pStyle w:val="Heading3"/>
      </w:pPr>
      <w:r>
        <w:t>Rad sa simulacijom</w:t>
      </w:r>
    </w:p>
    <w:p w14:paraId="08CB34FD" w14:textId="692CF618" w:rsidR="00902534" w:rsidRDefault="00902534" w:rsidP="00902534">
      <w:pPr>
        <w:pStyle w:val="Heading4"/>
      </w:pPr>
      <w:r>
        <w:t xml:space="preserve">Pokretanje simulacije </w:t>
      </w:r>
    </w:p>
    <w:p w14:paraId="7CE9DEF1" w14:textId="6ABD0013" w:rsidR="00A2773B" w:rsidRDefault="00A2773B" w:rsidP="00A2773B">
      <w:pPr>
        <w:pStyle w:val="Heading4"/>
      </w:pPr>
      <w:r>
        <w:t>Zaustavljanje simulacije</w:t>
      </w:r>
    </w:p>
    <w:p w14:paraId="6FB8C193" w14:textId="170467ED" w:rsidR="00A2773B" w:rsidRDefault="00A2773B" w:rsidP="00A2773B">
      <w:pPr>
        <w:pStyle w:val="Heading4"/>
      </w:pPr>
      <w:r>
        <w:t>Pauziranje simlacije</w:t>
      </w:r>
    </w:p>
    <w:p w14:paraId="1F13BE4D" w14:textId="7238AF5C" w:rsidR="00A2773B" w:rsidRPr="00A2773B" w:rsidRDefault="00A2773B" w:rsidP="00A2773B">
      <w:pPr>
        <w:pStyle w:val="Heading4"/>
      </w:pPr>
      <w:r>
        <w:t>Čuvanje podataka simulacije</w:t>
      </w:r>
    </w:p>
    <w:p w14:paraId="144C9D9B" w14:textId="77777777" w:rsidR="002455E1" w:rsidRDefault="002455E1" w:rsidP="002455E1">
      <w:pPr>
        <w:pStyle w:val="Heading3"/>
      </w:pPr>
      <w:r>
        <w:t>Podešavanja kanvasa</w:t>
      </w:r>
    </w:p>
    <w:p w14:paraId="60A9B78C" w14:textId="5B0B5424" w:rsidR="00F41D38" w:rsidRDefault="00902534" w:rsidP="002455E1">
      <w:pPr>
        <w:pStyle w:val="Heading4"/>
      </w:pPr>
      <w:r>
        <w:t>Postavljanje mreže ne kanvas</w:t>
      </w:r>
    </w:p>
    <w:p w14:paraId="5CA7BFD8" w14:textId="201D1E11" w:rsidR="00902534" w:rsidRDefault="00902534" w:rsidP="00902534">
      <w:pPr>
        <w:pStyle w:val="Heading4"/>
      </w:pPr>
      <w:r>
        <w:t>Promjena boje pozadine kanvasa</w:t>
      </w:r>
    </w:p>
    <w:p w14:paraId="18173D55" w14:textId="77777777" w:rsidR="00902534" w:rsidRPr="00902534" w:rsidRDefault="00902534" w:rsidP="00902534">
      <w:pPr>
        <w:pStyle w:val="Heading4"/>
      </w:pPr>
    </w:p>
    <w:p w14:paraId="236642D9" w14:textId="66BDB26D" w:rsidR="006C0733" w:rsidRDefault="00C63224" w:rsidP="00C63224">
      <w:pPr>
        <w:pStyle w:val="Heading2"/>
      </w:pPr>
      <w:r>
        <w:t>Nefunkcionalni zahtjevi</w:t>
      </w:r>
    </w:p>
    <w:p w14:paraId="251F4963" w14:textId="77777777" w:rsidR="006C0733" w:rsidRDefault="00282D70">
      <w:pPr>
        <w:pStyle w:val="InfoBlue"/>
      </w:pPr>
      <w:r>
        <w:t>[This section includes all those requirements that affect usability. For example,</w:t>
      </w:r>
    </w:p>
    <w:p w14:paraId="3C4F2A8A" w14:textId="77777777" w:rsidR="006C0733" w:rsidRDefault="00282D70" w:rsidP="005068E2">
      <w:pPr>
        <w:pStyle w:val="InfoBlue"/>
        <w:numPr>
          <w:ilvl w:val="0"/>
          <w:numId w:val="2"/>
        </w:numPr>
      </w:pPr>
      <w:r>
        <w:t>specify the required training time for a normal users and a power user to become productive at particular operations</w:t>
      </w:r>
    </w:p>
    <w:p w14:paraId="441FC63A" w14:textId="77777777" w:rsidR="006C0733" w:rsidRDefault="00282D70" w:rsidP="005068E2">
      <w:pPr>
        <w:pStyle w:val="InfoBlue"/>
        <w:numPr>
          <w:ilvl w:val="0"/>
          <w:numId w:val="2"/>
        </w:numPr>
      </w:pPr>
      <w:r>
        <w:t>specify measurable task times for typical tasks or base the new system’s usability requirements on other systems that the users know and like</w:t>
      </w:r>
    </w:p>
    <w:p w14:paraId="12046D99" w14:textId="77777777" w:rsidR="006C0733" w:rsidRDefault="00282D70" w:rsidP="005068E2">
      <w:pPr>
        <w:pStyle w:val="InfoBlue"/>
        <w:numPr>
          <w:ilvl w:val="0"/>
          <w:numId w:val="2"/>
        </w:numPr>
      </w:pPr>
      <w:r>
        <w:t>specify requirement to conform to common usability standards, such as IBM’s CUA standards Microsoft’s GUI standards]</w:t>
      </w:r>
    </w:p>
    <w:p w14:paraId="4EED47D8" w14:textId="77777777" w:rsidR="006C0733" w:rsidRDefault="00282D70">
      <w:pPr>
        <w:pStyle w:val="Heading3"/>
        <w:ind w:left="720" w:hanging="720"/>
      </w:pPr>
      <w:bookmarkStart w:id="2" w:name="_Toc492795826"/>
      <w:r>
        <w:t>&lt;Usability Requirement One&gt;</w:t>
      </w:r>
      <w:bookmarkEnd w:id="2"/>
    </w:p>
    <w:p w14:paraId="7FEA0B52" w14:textId="77777777" w:rsidR="006C0733" w:rsidRDefault="00282D70">
      <w:pPr>
        <w:pStyle w:val="InfoBlue"/>
      </w:pPr>
      <w:r>
        <w:t>[The requirement description goes here.]</w:t>
      </w:r>
    </w:p>
    <w:p w14:paraId="50C15188" w14:textId="77777777" w:rsidR="006C0733" w:rsidRDefault="00282D70">
      <w:pPr>
        <w:pStyle w:val="Heading2"/>
      </w:pPr>
      <w:bookmarkStart w:id="3" w:name="_Toc492795827"/>
      <w:r>
        <w:t>Reliability</w:t>
      </w:r>
      <w:bookmarkEnd w:id="3"/>
      <w:r>
        <w:t xml:space="preserve"> </w:t>
      </w:r>
    </w:p>
    <w:p w14:paraId="2361BB47" w14:textId="77777777" w:rsidR="006C0733" w:rsidRDefault="00282D70">
      <w:pPr>
        <w:pStyle w:val="InfoBlue"/>
      </w:pPr>
      <w:r>
        <w:t>[Requirements for reliability of the system should be specified here. Some suggestions follow:</w:t>
      </w:r>
    </w:p>
    <w:p w14:paraId="775A69B5" w14:textId="77777777" w:rsidR="006C0733" w:rsidRDefault="00282D70" w:rsidP="005068E2">
      <w:pPr>
        <w:pStyle w:val="InfoBlue"/>
        <w:numPr>
          <w:ilvl w:val="0"/>
          <w:numId w:val="3"/>
        </w:numPr>
      </w:pPr>
      <w:r>
        <w:t>Availability—specify the percentage of time available ( xx.xx%), hours of use, maintenance access, degraded mode operations, and so on.</w:t>
      </w:r>
    </w:p>
    <w:p w14:paraId="62963991" w14:textId="77777777" w:rsidR="006C0733" w:rsidRDefault="00282D70" w:rsidP="005068E2">
      <w:pPr>
        <w:pStyle w:val="InfoBlue"/>
        <w:numPr>
          <w:ilvl w:val="0"/>
          <w:numId w:val="3"/>
        </w:numPr>
      </w:pPr>
      <w:r>
        <w:t xml:space="preserve">Mean Time Between Failures (MTBF) — this is usually specified in hours, but it could also be </w:t>
      </w:r>
      <w:r>
        <w:lastRenderedPageBreak/>
        <w:t>specified in terms of days, months or years.</w:t>
      </w:r>
    </w:p>
    <w:p w14:paraId="382B5069" w14:textId="77777777" w:rsidR="006C0733" w:rsidRDefault="00282D70" w:rsidP="005068E2">
      <w:pPr>
        <w:pStyle w:val="InfoBlue"/>
        <w:numPr>
          <w:ilvl w:val="0"/>
          <w:numId w:val="3"/>
        </w:numPr>
      </w:pPr>
      <w:r>
        <w:t>Mean Time To Repair (MTTR)—how long is the system allowed to be out of operation after it has failed?</w:t>
      </w:r>
    </w:p>
    <w:p w14:paraId="70B892B9" w14:textId="77777777" w:rsidR="006C0733" w:rsidRDefault="00282D70" w:rsidP="005068E2">
      <w:pPr>
        <w:pStyle w:val="InfoBlue"/>
        <w:numPr>
          <w:ilvl w:val="0"/>
          <w:numId w:val="3"/>
        </w:numPr>
      </w:pPr>
      <w:r>
        <w:t>Accuracy—specifies precision (resolution) and accuracy (by some known standard) that is required in the system’s output.</w:t>
      </w:r>
    </w:p>
    <w:p w14:paraId="73E1C774" w14:textId="77777777" w:rsidR="006C0733" w:rsidRDefault="00282D70" w:rsidP="005068E2">
      <w:pPr>
        <w:pStyle w:val="InfoBlue"/>
        <w:numPr>
          <w:ilvl w:val="0"/>
          <w:numId w:val="3"/>
        </w:numPr>
      </w:pPr>
      <w:r>
        <w:t>Maximum Bugs or Defect Rate—usually expressed in terms of bugs per thousand lines of code (bugs/KLOC) or bugs per function-point( bugs/function-point).</w:t>
      </w:r>
    </w:p>
    <w:p w14:paraId="37AD9DE9" w14:textId="77777777" w:rsidR="006C0733" w:rsidRDefault="00282D70" w:rsidP="005068E2">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14:paraId="1A8FB55C" w14:textId="77777777" w:rsidR="006C0733" w:rsidRDefault="00282D70">
      <w:pPr>
        <w:pStyle w:val="Heading3"/>
        <w:ind w:left="720" w:hanging="720"/>
      </w:pPr>
      <w:bookmarkStart w:id="4" w:name="_Toc492795828"/>
      <w:r>
        <w:t>&lt;Reliability Requirement One&gt;</w:t>
      </w:r>
      <w:bookmarkEnd w:id="4"/>
    </w:p>
    <w:p w14:paraId="162D495D" w14:textId="77777777" w:rsidR="006C0733" w:rsidRDefault="00282D70">
      <w:pPr>
        <w:pStyle w:val="InfoBlue"/>
      </w:pPr>
      <w:r>
        <w:t>[The requirement description.]</w:t>
      </w:r>
    </w:p>
    <w:p w14:paraId="62643E70" w14:textId="77777777" w:rsidR="006C0733" w:rsidRDefault="00282D70">
      <w:pPr>
        <w:pStyle w:val="Heading2"/>
      </w:pPr>
      <w:bookmarkStart w:id="5" w:name="_Toc492795829"/>
      <w:r>
        <w:t>Performance</w:t>
      </w:r>
      <w:bookmarkEnd w:id="5"/>
    </w:p>
    <w:p w14:paraId="3ABC3DBB" w14:textId="77777777" w:rsidR="006C0733" w:rsidRDefault="00282D70">
      <w:pPr>
        <w:pStyle w:val="InfoBlue"/>
      </w:pPr>
      <w:r>
        <w:t>[The system’s performance characteristics are outlined in this section. Include specific response times. Where applicable, reference related Use Cases by name.</w:t>
      </w:r>
    </w:p>
    <w:p w14:paraId="6299101D" w14:textId="77777777" w:rsidR="006C0733" w:rsidRDefault="00282D70" w:rsidP="005068E2">
      <w:pPr>
        <w:pStyle w:val="InfoBlue"/>
        <w:numPr>
          <w:ilvl w:val="0"/>
          <w:numId w:val="4"/>
        </w:numPr>
      </w:pPr>
      <w:r>
        <w:t>Response time for a transaction (average, maximum)</w:t>
      </w:r>
    </w:p>
    <w:p w14:paraId="250C18EE" w14:textId="77777777" w:rsidR="006C0733" w:rsidRDefault="00282D70" w:rsidP="005068E2">
      <w:pPr>
        <w:pStyle w:val="InfoBlue"/>
        <w:numPr>
          <w:ilvl w:val="0"/>
          <w:numId w:val="4"/>
        </w:numPr>
      </w:pPr>
      <w:r>
        <w:t>Throughput, for example, transactions per second</w:t>
      </w:r>
    </w:p>
    <w:p w14:paraId="5C25279E" w14:textId="77777777" w:rsidR="006C0733" w:rsidRDefault="00282D70" w:rsidP="005068E2">
      <w:pPr>
        <w:pStyle w:val="InfoBlue"/>
        <w:numPr>
          <w:ilvl w:val="0"/>
          <w:numId w:val="4"/>
        </w:numPr>
      </w:pPr>
      <w:r>
        <w:t>Capacity, for example, the number of customers or transactions the system can accommodate</w:t>
      </w:r>
    </w:p>
    <w:p w14:paraId="186DCB57" w14:textId="77777777" w:rsidR="006C0733" w:rsidRDefault="00282D70" w:rsidP="005068E2">
      <w:pPr>
        <w:pStyle w:val="InfoBlue"/>
        <w:numPr>
          <w:ilvl w:val="0"/>
          <w:numId w:val="4"/>
        </w:numPr>
      </w:pPr>
      <w:r>
        <w:t>Degradation modes (what is the acceptable mode of operation when the system has been degraded in some manner)</w:t>
      </w:r>
    </w:p>
    <w:p w14:paraId="471E9482" w14:textId="77777777" w:rsidR="006C0733" w:rsidRDefault="00282D70" w:rsidP="005068E2">
      <w:pPr>
        <w:pStyle w:val="InfoBlue"/>
        <w:numPr>
          <w:ilvl w:val="0"/>
          <w:numId w:val="4"/>
        </w:numPr>
      </w:pPr>
      <w:r>
        <w:t>Resource utilization, such as memory, disk, communications, and so forth.</w:t>
      </w:r>
    </w:p>
    <w:p w14:paraId="7B341923" w14:textId="77777777" w:rsidR="006C0733" w:rsidRDefault="00282D70">
      <w:pPr>
        <w:pStyle w:val="Heading3"/>
        <w:ind w:left="720" w:hanging="720"/>
      </w:pPr>
      <w:bookmarkStart w:id="6" w:name="_Toc492795830"/>
      <w:r>
        <w:t>&lt;Performance Requirement One&gt;</w:t>
      </w:r>
      <w:bookmarkEnd w:id="6"/>
    </w:p>
    <w:p w14:paraId="18B552B9" w14:textId="77777777" w:rsidR="006C0733" w:rsidRDefault="00282D70">
      <w:pPr>
        <w:pStyle w:val="InfoBlue"/>
      </w:pPr>
      <w:r>
        <w:t>[The requirement description goes here.]</w:t>
      </w:r>
    </w:p>
    <w:p w14:paraId="7F33322F" w14:textId="77777777" w:rsidR="006C0733" w:rsidRDefault="00282D70">
      <w:pPr>
        <w:pStyle w:val="Heading2"/>
      </w:pPr>
      <w:bookmarkStart w:id="7" w:name="_Toc492795831"/>
      <w:r>
        <w:t>Supportability</w:t>
      </w:r>
      <w:bookmarkEnd w:id="7"/>
    </w:p>
    <w:p w14:paraId="6A193101" w14:textId="77777777" w:rsidR="006C0733" w:rsidRDefault="00282D70">
      <w:pPr>
        <w:pStyle w:val="InfoBlue"/>
      </w:pPr>
      <w:r>
        <w:t>[This section indicates any requirements that will enhance the supportability or maintainability of the system being built, including coding standards, naming conventions, class libraries, maintenance access, and maintenance utilities.]</w:t>
      </w:r>
    </w:p>
    <w:p w14:paraId="6379DDFC" w14:textId="77777777" w:rsidR="006C0733" w:rsidRDefault="00282D70">
      <w:pPr>
        <w:pStyle w:val="Heading3"/>
        <w:ind w:left="720" w:hanging="720"/>
      </w:pPr>
      <w:bookmarkStart w:id="8" w:name="_Toc492795832"/>
      <w:r>
        <w:t>&lt;Supportability Requirement One&gt;</w:t>
      </w:r>
      <w:bookmarkEnd w:id="8"/>
    </w:p>
    <w:p w14:paraId="5545F898" w14:textId="77777777" w:rsidR="006C0733" w:rsidRDefault="00282D70">
      <w:pPr>
        <w:pStyle w:val="InfoBlue"/>
      </w:pPr>
      <w:r>
        <w:t>[The requirement description goes here.]</w:t>
      </w:r>
    </w:p>
    <w:p w14:paraId="785EB635" w14:textId="77777777" w:rsidR="006C0733" w:rsidRDefault="00282D70">
      <w:pPr>
        <w:pStyle w:val="Heading2"/>
      </w:pPr>
      <w:bookmarkStart w:id="9" w:name="_Toc492795833"/>
      <w:r>
        <w:t>Design Constraints</w:t>
      </w:r>
      <w:bookmarkEnd w:id="9"/>
    </w:p>
    <w:p w14:paraId="64810B09" w14:textId="77777777" w:rsidR="006C0733" w:rsidRDefault="00282D70">
      <w:pPr>
        <w:pStyle w:val="InfoBlue"/>
      </w:pPr>
      <w:r>
        <w:t xml:space="preserve">[This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w:t>
      </w:r>
      <w:r>
        <w:lastRenderedPageBreak/>
        <w:t>constraints, purchased components, class libraries, and so on.]</w:t>
      </w:r>
    </w:p>
    <w:p w14:paraId="459134CE" w14:textId="77777777" w:rsidR="006C0733" w:rsidRDefault="00282D70">
      <w:pPr>
        <w:pStyle w:val="Heading3"/>
        <w:ind w:left="720" w:hanging="720"/>
      </w:pPr>
      <w:bookmarkStart w:id="10" w:name="_Toc492795834"/>
      <w:r>
        <w:t>&lt;Design Constraint One&gt;</w:t>
      </w:r>
      <w:bookmarkEnd w:id="10"/>
    </w:p>
    <w:p w14:paraId="6EA3A92F" w14:textId="77777777" w:rsidR="006C0733" w:rsidRDefault="00282D70">
      <w:pPr>
        <w:pStyle w:val="InfoBlue"/>
      </w:pPr>
      <w:r>
        <w:t>[The requirement description goes here.]</w:t>
      </w:r>
    </w:p>
    <w:p w14:paraId="179E74ED" w14:textId="77777777" w:rsidR="006C0733" w:rsidRDefault="00282D70">
      <w:pPr>
        <w:pStyle w:val="Heading2"/>
      </w:pPr>
      <w:bookmarkStart w:id="11" w:name="_Toc492795835"/>
      <w:r>
        <w:t>On-line User Documentation and Help System Requirements</w:t>
      </w:r>
      <w:bookmarkEnd w:id="11"/>
    </w:p>
    <w:p w14:paraId="34F85D86" w14:textId="77777777" w:rsidR="006C0733" w:rsidRDefault="00282D70">
      <w:pPr>
        <w:pStyle w:val="InfoBlue"/>
      </w:pPr>
      <w:r>
        <w:t>[Describes the requirements, if any, for o-line user documentation, help systems, help about notices, and so forth.]</w:t>
      </w:r>
    </w:p>
    <w:p w14:paraId="3728A4B6" w14:textId="77777777" w:rsidR="006C0733" w:rsidRDefault="00282D70">
      <w:pPr>
        <w:pStyle w:val="Heading2"/>
      </w:pPr>
      <w:bookmarkStart w:id="12" w:name="_Toc492795836"/>
      <w:r>
        <w:t>Purchased Components</w:t>
      </w:r>
      <w:bookmarkEnd w:id="12"/>
    </w:p>
    <w:p w14:paraId="2D43BB73" w14:textId="77777777" w:rsidR="006C0733" w:rsidRDefault="00282D70">
      <w:pPr>
        <w:pStyle w:val="InfoBlue"/>
      </w:pPr>
      <w:r>
        <w:t>[This section describes any purchased components to be used with the system, any applicable licensing or usage restrictions, and any associated compatibility and interoperability or interface standards.]</w:t>
      </w:r>
    </w:p>
    <w:p w14:paraId="1A7B02BF" w14:textId="77777777" w:rsidR="006C0733" w:rsidRDefault="00282D70">
      <w:pPr>
        <w:pStyle w:val="Heading2"/>
      </w:pPr>
      <w:bookmarkStart w:id="13" w:name="_Toc492795837"/>
      <w:r>
        <w:t>Interfaces</w:t>
      </w:r>
      <w:bookmarkEnd w:id="13"/>
    </w:p>
    <w:p w14:paraId="7C25164D" w14:textId="77777777" w:rsidR="006C0733" w:rsidRDefault="00282D70">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35D57BAA" w14:textId="77777777" w:rsidR="006C0733" w:rsidRDefault="00282D70">
      <w:pPr>
        <w:pStyle w:val="Heading3"/>
        <w:ind w:left="720" w:hanging="720"/>
      </w:pPr>
      <w:bookmarkStart w:id="14" w:name="_Toc492795838"/>
      <w:r>
        <w:t>User Interfaces</w:t>
      </w:r>
      <w:bookmarkEnd w:id="14"/>
    </w:p>
    <w:p w14:paraId="59F5ED9E" w14:textId="77777777" w:rsidR="006C0733" w:rsidRDefault="00282D70">
      <w:pPr>
        <w:pStyle w:val="InfoBlue"/>
      </w:pPr>
      <w:r>
        <w:t>[Describe the user interfaces that are to be implemented by the software.]</w:t>
      </w:r>
    </w:p>
    <w:p w14:paraId="4AA99D77" w14:textId="77777777" w:rsidR="006C0733" w:rsidRDefault="00282D70">
      <w:pPr>
        <w:pStyle w:val="Heading3"/>
        <w:ind w:left="720" w:hanging="720"/>
      </w:pPr>
      <w:bookmarkStart w:id="15" w:name="_Toc492795839"/>
      <w:r>
        <w:t>Hardware Interfaces</w:t>
      </w:r>
      <w:bookmarkEnd w:id="15"/>
    </w:p>
    <w:p w14:paraId="680ABA9D" w14:textId="77777777" w:rsidR="006C0733" w:rsidRDefault="00282D70">
      <w:pPr>
        <w:pStyle w:val="InfoBlue"/>
      </w:pPr>
      <w:r>
        <w:t>[This section defines any hardware interfaces that are to be supported by the software, including logical structure, physical addresses, expected behavior, and so on.]</w:t>
      </w:r>
    </w:p>
    <w:p w14:paraId="7EA617CF" w14:textId="77777777" w:rsidR="006C0733" w:rsidRDefault="00282D70">
      <w:pPr>
        <w:pStyle w:val="Heading3"/>
        <w:ind w:left="720" w:hanging="720"/>
      </w:pPr>
      <w:bookmarkStart w:id="16" w:name="_Toc492795840"/>
      <w:r>
        <w:t>Software Interfaces</w:t>
      </w:r>
      <w:bookmarkEnd w:id="16"/>
    </w:p>
    <w:p w14:paraId="44EC6D4A" w14:textId="77777777" w:rsidR="006C0733" w:rsidRDefault="00282D70">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14:paraId="3D298AEC" w14:textId="77777777" w:rsidR="006C0733" w:rsidRDefault="00282D70">
      <w:pPr>
        <w:pStyle w:val="Heading3"/>
        <w:ind w:left="720" w:hanging="720"/>
      </w:pPr>
      <w:bookmarkStart w:id="17" w:name="_Toc492795841"/>
      <w:r>
        <w:t>Communications Interfaces</w:t>
      </w:r>
      <w:bookmarkEnd w:id="17"/>
    </w:p>
    <w:p w14:paraId="7DC34DCE" w14:textId="77777777" w:rsidR="006C0733" w:rsidRDefault="00282D70">
      <w:pPr>
        <w:pStyle w:val="InfoBlue"/>
      </w:pPr>
      <w:r>
        <w:t>[Describe any communications interfaces to other systems or devices such as local area networks, remote serial devices, and so forth.]</w:t>
      </w:r>
    </w:p>
    <w:p w14:paraId="488CE261" w14:textId="77777777" w:rsidR="006C0733" w:rsidRDefault="00282D70">
      <w:pPr>
        <w:pStyle w:val="Heading2"/>
      </w:pPr>
      <w:bookmarkStart w:id="18" w:name="_Toc492795842"/>
      <w:r>
        <w:t>Licensing Requirements</w:t>
      </w:r>
      <w:bookmarkEnd w:id="18"/>
    </w:p>
    <w:p w14:paraId="5FD57788" w14:textId="77777777" w:rsidR="006C0733" w:rsidRDefault="00282D70">
      <w:pPr>
        <w:pStyle w:val="InfoBlue"/>
      </w:pPr>
      <w:r>
        <w:t>[Defines any licensing enforcement requirements or other usage restriction requirements that are to be exhibited by the software.]</w:t>
      </w:r>
    </w:p>
    <w:p w14:paraId="1B578383" w14:textId="77777777" w:rsidR="006C0733" w:rsidRDefault="00282D70">
      <w:pPr>
        <w:pStyle w:val="Heading2"/>
      </w:pPr>
      <w:bookmarkStart w:id="19" w:name="_Toc492795843"/>
      <w:r>
        <w:t>Legal, Copyright, and Other Notices</w:t>
      </w:r>
      <w:bookmarkEnd w:id="19"/>
    </w:p>
    <w:p w14:paraId="075CE9AC" w14:textId="77777777" w:rsidR="006C0733" w:rsidRDefault="00282D70">
      <w:pPr>
        <w:pStyle w:val="InfoBlue"/>
      </w:pPr>
      <w:r>
        <w:t>[This section describes any necessary legal disclaimers, warranties, copyright notices, patent notices, wordmark, trademark, or logo compliance issues for the software.]</w:t>
      </w:r>
    </w:p>
    <w:p w14:paraId="127D1DFD" w14:textId="77777777" w:rsidR="006C0733" w:rsidRDefault="00282D70">
      <w:pPr>
        <w:pStyle w:val="Heading2"/>
      </w:pPr>
      <w:bookmarkStart w:id="20" w:name="_Toc492795844"/>
      <w:r>
        <w:t>Applicable Standards</w:t>
      </w:r>
      <w:bookmarkEnd w:id="20"/>
    </w:p>
    <w:p w14:paraId="64F436B8" w14:textId="77777777" w:rsidR="006C0733" w:rsidRDefault="00282D70">
      <w:pPr>
        <w:pStyle w:val="InfoBlue"/>
      </w:pPr>
      <w:r>
        <w:t xml:space="preserve">[This section describes by reference any applicable standard and the specific sections of any such standards which apply to the system being described. For example, this could include legal, quality and </w:t>
      </w:r>
      <w:r>
        <w:lastRenderedPageBreak/>
        <w:t>regulatory standards, industry standards for usability, interoperability, internationalization, operating system compliance, and so forth.]</w:t>
      </w:r>
    </w:p>
    <w:p w14:paraId="07E41973" w14:textId="77777777" w:rsidR="006C0733" w:rsidRDefault="00282D70">
      <w:pPr>
        <w:pStyle w:val="Heading1"/>
      </w:pPr>
      <w:bookmarkStart w:id="21" w:name="_Toc492795845"/>
      <w:r>
        <w:t>Supporting Information</w:t>
      </w:r>
      <w:bookmarkEnd w:id="21"/>
    </w:p>
    <w:p w14:paraId="54B0F3C5" w14:textId="77777777" w:rsidR="006C0733" w:rsidRDefault="00282D70">
      <w:pPr>
        <w:pStyle w:val="InfoBlue"/>
      </w:pPr>
      <w:r>
        <w:t xml:space="preserve">[The supporting information makes the </w:t>
      </w:r>
      <w:r>
        <w:rPr>
          <w:b/>
          <w:bCs/>
        </w:rPr>
        <w:t>SRS</w:t>
      </w:r>
      <w:r>
        <w:t xml:space="preserve"> easier to use.  It includes:</w:t>
      </w:r>
    </w:p>
    <w:p w14:paraId="23849FBD" w14:textId="77777777" w:rsidR="006C0733" w:rsidRDefault="00282D70" w:rsidP="005068E2">
      <w:pPr>
        <w:pStyle w:val="InfoBlue"/>
        <w:numPr>
          <w:ilvl w:val="0"/>
          <w:numId w:val="5"/>
        </w:numPr>
      </w:pPr>
      <w:r>
        <w:t>Table of contents</w:t>
      </w:r>
    </w:p>
    <w:p w14:paraId="31F0E0F7" w14:textId="77777777" w:rsidR="006C0733" w:rsidRDefault="00282D70" w:rsidP="005068E2">
      <w:pPr>
        <w:pStyle w:val="InfoBlue"/>
        <w:numPr>
          <w:ilvl w:val="0"/>
          <w:numId w:val="5"/>
        </w:numPr>
      </w:pPr>
      <w:r>
        <w:t>Index</w:t>
      </w:r>
    </w:p>
    <w:p w14:paraId="00F32C44" w14:textId="77777777" w:rsidR="006C0733" w:rsidRDefault="00282D70" w:rsidP="005068E2">
      <w:pPr>
        <w:pStyle w:val="InfoBlue"/>
        <w:numPr>
          <w:ilvl w:val="0"/>
          <w:numId w:val="5"/>
        </w:numPr>
      </w:pPr>
      <w:r>
        <w:t>Appendices</w:t>
      </w:r>
    </w:p>
    <w:p w14:paraId="0BF5D997" w14:textId="77777777" w:rsidR="00FE07C1" w:rsidRDefault="00282D70">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FE07C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B23CA" w14:textId="77777777" w:rsidR="00B84CDD" w:rsidRDefault="00B84CDD">
      <w:pPr>
        <w:spacing w:line="240" w:lineRule="auto"/>
      </w:pPr>
      <w:r>
        <w:separator/>
      </w:r>
    </w:p>
  </w:endnote>
  <w:endnote w:type="continuationSeparator" w:id="0">
    <w:p w14:paraId="1AA945D6" w14:textId="77777777" w:rsidR="00B84CDD" w:rsidRDefault="00B84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6BA9" w14:textId="77777777" w:rsidR="006C0733" w:rsidRDefault="00282D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DE605" w14:textId="77777777" w:rsidR="006C0733" w:rsidRDefault="006C07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C0733" w14:paraId="7324C501" w14:textId="77777777">
      <w:tc>
        <w:tcPr>
          <w:tcW w:w="3162" w:type="dxa"/>
          <w:tcBorders>
            <w:top w:val="nil"/>
            <w:left w:val="nil"/>
            <w:bottom w:val="nil"/>
            <w:right w:val="nil"/>
          </w:tcBorders>
        </w:tcPr>
        <w:p w14:paraId="62523C0F" w14:textId="40994541" w:rsidR="006C0733" w:rsidRDefault="00CB6A88">
          <w:pPr>
            <w:ind w:right="360"/>
          </w:pPr>
          <w:r>
            <w:t>Povjerljivo</w:t>
          </w:r>
        </w:p>
      </w:tc>
      <w:tc>
        <w:tcPr>
          <w:tcW w:w="3162" w:type="dxa"/>
          <w:tcBorders>
            <w:top w:val="nil"/>
            <w:left w:val="nil"/>
            <w:bottom w:val="nil"/>
            <w:right w:val="nil"/>
          </w:tcBorders>
        </w:tcPr>
        <w:p w14:paraId="07D702BD" w14:textId="290EF529" w:rsidR="006C0733" w:rsidRDefault="00282D70">
          <w:pPr>
            <w:jc w:val="center"/>
          </w:pPr>
          <w:r>
            <w:sym w:font="Symbol" w:char="F0D3"/>
          </w:r>
          <w:r w:rsidR="00CB6A88">
            <w:t>Grupa1</w:t>
          </w:r>
          <w:r>
            <w:t xml:space="preserve"> </w:t>
          </w:r>
          <w:r>
            <w:fldChar w:fldCharType="begin"/>
          </w:r>
          <w:r>
            <w:instrText xml:space="preserve"> DATE \@ "yyyy" </w:instrText>
          </w:r>
          <w:r>
            <w:fldChar w:fldCharType="separate"/>
          </w:r>
          <w:r w:rsidR="00063661">
            <w:rPr>
              <w:noProof/>
            </w:rPr>
            <w:t>2023</w:t>
          </w:r>
          <w:r>
            <w:fldChar w:fldCharType="end"/>
          </w:r>
        </w:p>
      </w:tc>
      <w:tc>
        <w:tcPr>
          <w:tcW w:w="3162" w:type="dxa"/>
          <w:tcBorders>
            <w:top w:val="nil"/>
            <w:left w:val="nil"/>
            <w:bottom w:val="nil"/>
            <w:right w:val="nil"/>
          </w:tcBorders>
        </w:tcPr>
        <w:p w14:paraId="5E90C6BA" w14:textId="5D7E3D68" w:rsidR="006C0733" w:rsidRDefault="00CB6A88">
          <w:pPr>
            <w:jc w:val="right"/>
          </w:pPr>
          <w:r>
            <w:t>Strana</w:t>
          </w:r>
          <w:r w:rsidR="00282D70">
            <w:t xml:space="preserve"> </w:t>
          </w:r>
          <w:r w:rsidR="00282D70">
            <w:rPr>
              <w:rStyle w:val="PageNumber"/>
            </w:rPr>
            <w:fldChar w:fldCharType="begin"/>
          </w:r>
          <w:r w:rsidR="00282D70">
            <w:rPr>
              <w:rStyle w:val="PageNumber"/>
            </w:rPr>
            <w:instrText xml:space="preserve"> PAGE </w:instrText>
          </w:r>
          <w:r w:rsidR="00282D70">
            <w:rPr>
              <w:rStyle w:val="PageNumber"/>
            </w:rPr>
            <w:fldChar w:fldCharType="separate"/>
          </w:r>
          <w:r w:rsidR="00282D70">
            <w:rPr>
              <w:rStyle w:val="PageNumber"/>
              <w:noProof/>
            </w:rPr>
            <w:t>8</w:t>
          </w:r>
          <w:r w:rsidR="00282D70">
            <w:rPr>
              <w:rStyle w:val="PageNumber"/>
            </w:rPr>
            <w:fldChar w:fldCharType="end"/>
          </w:r>
        </w:p>
      </w:tc>
    </w:tr>
  </w:tbl>
  <w:p w14:paraId="64A6A5BB" w14:textId="77777777" w:rsidR="006C0733" w:rsidRDefault="006C07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9976" w14:textId="77777777" w:rsidR="006C0733" w:rsidRDefault="006C0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395F6" w14:textId="77777777" w:rsidR="00B84CDD" w:rsidRDefault="00B84CDD">
      <w:pPr>
        <w:spacing w:line="240" w:lineRule="auto"/>
      </w:pPr>
      <w:r>
        <w:separator/>
      </w:r>
    </w:p>
  </w:footnote>
  <w:footnote w:type="continuationSeparator" w:id="0">
    <w:p w14:paraId="09CE0802" w14:textId="77777777" w:rsidR="00B84CDD" w:rsidRDefault="00B84C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32DCE" w14:textId="77777777" w:rsidR="006C0733" w:rsidRDefault="006C0733">
    <w:pPr>
      <w:rPr>
        <w:sz w:val="24"/>
      </w:rPr>
    </w:pPr>
  </w:p>
  <w:p w14:paraId="6310DD39" w14:textId="77777777" w:rsidR="006C0733" w:rsidRDefault="006C0733">
    <w:pPr>
      <w:pBdr>
        <w:top w:val="single" w:sz="6" w:space="1" w:color="auto"/>
      </w:pBdr>
      <w:rPr>
        <w:sz w:val="24"/>
      </w:rPr>
    </w:pPr>
  </w:p>
  <w:p w14:paraId="1903C60D" w14:textId="178F5A77" w:rsidR="006C0733" w:rsidRDefault="00282D7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E07C1">
      <w:rPr>
        <w:rFonts w:ascii="Arial" w:hAnsi="Arial"/>
        <w:b/>
        <w:sz w:val="36"/>
      </w:rPr>
      <w:t>Grupa 1</w:t>
    </w:r>
    <w:r>
      <w:rPr>
        <w:rFonts w:ascii="Arial" w:hAnsi="Arial"/>
        <w:b/>
        <w:sz w:val="36"/>
      </w:rPr>
      <w:fldChar w:fldCharType="end"/>
    </w:r>
  </w:p>
  <w:p w14:paraId="40D19B3E" w14:textId="77777777" w:rsidR="006C0733" w:rsidRDefault="006C0733">
    <w:pPr>
      <w:pBdr>
        <w:bottom w:val="single" w:sz="6" w:space="1" w:color="auto"/>
      </w:pBdr>
      <w:jc w:val="right"/>
      <w:rPr>
        <w:sz w:val="24"/>
      </w:rPr>
    </w:pPr>
  </w:p>
  <w:p w14:paraId="443D6E0B" w14:textId="77777777" w:rsidR="006C0733" w:rsidRDefault="006C0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0733" w14:paraId="2BBB617F" w14:textId="77777777">
      <w:tc>
        <w:tcPr>
          <w:tcW w:w="6379" w:type="dxa"/>
        </w:tcPr>
        <w:p w14:paraId="1CD17FBF" w14:textId="33EE5BD5" w:rsidR="006C0733" w:rsidRDefault="00FE07C1">
          <w:r>
            <w:t>Amperia</w:t>
          </w:r>
        </w:p>
      </w:tc>
      <w:tc>
        <w:tcPr>
          <w:tcW w:w="3179" w:type="dxa"/>
        </w:tcPr>
        <w:p w14:paraId="2C1E915D" w14:textId="25EF8537" w:rsidR="006C0733" w:rsidRDefault="00282D70">
          <w:pPr>
            <w:tabs>
              <w:tab w:val="left" w:pos="1135"/>
            </w:tabs>
            <w:spacing w:before="40"/>
            <w:ind w:right="68"/>
          </w:pPr>
          <w:r>
            <w:t xml:space="preserve">  </w:t>
          </w:r>
          <w:r w:rsidR="00FE07C1">
            <w:t>Verzija</w:t>
          </w:r>
          <w:r>
            <w:t xml:space="preserve">:           </w:t>
          </w:r>
          <w:r w:rsidR="000C640E">
            <w:t>0.1</w:t>
          </w:r>
        </w:p>
      </w:tc>
    </w:tr>
    <w:tr w:rsidR="006C0733" w14:paraId="4953338B" w14:textId="77777777">
      <w:tc>
        <w:tcPr>
          <w:tcW w:w="6379" w:type="dxa"/>
        </w:tcPr>
        <w:p w14:paraId="4E980E44" w14:textId="199EB3FF" w:rsidR="006C0733" w:rsidRDefault="00FE07C1">
          <w:r>
            <w:t xml:space="preserve">Specifikacija softverskih </w:t>
          </w:r>
          <w:r w:rsidR="00973083">
            <w:t>zahtjeva</w:t>
          </w:r>
        </w:p>
      </w:tc>
      <w:tc>
        <w:tcPr>
          <w:tcW w:w="3179" w:type="dxa"/>
        </w:tcPr>
        <w:p w14:paraId="3A682B55" w14:textId="0870ABE6" w:rsidR="006C0733" w:rsidRDefault="00973083">
          <w:r>
            <w:t xml:space="preserve">Datum: </w:t>
          </w:r>
          <w:r w:rsidR="00A2773B">
            <w:t>09.04.2023</w:t>
          </w:r>
        </w:p>
      </w:tc>
    </w:tr>
  </w:tbl>
  <w:p w14:paraId="4DC7F250" w14:textId="77777777" w:rsidR="006C0733" w:rsidRDefault="006C0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289D" w14:textId="77777777" w:rsidR="006C0733" w:rsidRDefault="006C0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6C404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4B802E7"/>
    <w:multiLevelType w:val="multilevel"/>
    <w:tmpl w:val="FE94191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608A4937"/>
    <w:multiLevelType w:val="hybridMultilevel"/>
    <w:tmpl w:val="F874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C1"/>
    <w:rsid w:val="00015CD9"/>
    <w:rsid w:val="00045B34"/>
    <w:rsid w:val="00051E44"/>
    <w:rsid w:val="00063661"/>
    <w:rsid w:val="000917F2"/>
    <w:rsid w:val="000C640E"/>
    <w:rsid w:val="000F5B67"/>
    <w:rsid w:val="00137A96"/>
    <w:rsid w:val="00154513"/>
    <w:rsid w:val="001E5908"/>
    <w:rsid w:val="002455E1"/>
    <w:rsid w:val="00282D70"/>
    <w:rsid w:val="002A3EE4"/>
    <w:rsid w:val="0034045A"/>
    <w:rsid w:val="003C1BD2"/>
    <w:rsid w:val="003F7FF7"/>
    <w:rsid w:val="004359A9"/>
    <w:rsid w:val="005068E2"/>
    <w:rsid w:val="00535B5D"/>
    <w:rsid w:val="00542465"/>
    <w:rsid w:val="00544242"/>
    <w:rsid w:val="00556E3D"/>
    <w:rsid w:val="00645E9C"/>
    <w:rsid w:val="006B2F22"/>
    <w:rsid w:val="006C0733"/>
    <w:rsid w:val="00805919"/>
    <w:rsid w:val="00867D36"/>
    <w:rsid w:val="00902534"/>
    <w:rsid w:val="00927245"/>
    <w:rsid w:val="00973083"/>
    <w:rsid w:val="00A11A4A"/>
    <w:rsid w:val="00A2773B"/>
    <w:rsid w:val="00AA5DA7"/>
    <w:rsid w:val="00AB786B"/>
    <w:rsid w:val="00AF5321"/>
    <w:rsid w:val="00B14F61"/>
    <w:rsid w:val="00B16A6D"/>
    <w:rsid w:val="00B84CDD"/>
    <w:rsid w:val="00C05F7B"/>
    <w:rsid w:val="00C10DDC"/>
    <w:rsid w:val="00C63224"/>
    <w:rsid w:val="00CB6A88"/>
    <w:rsid w:val="00D76749"/>
    <w:rsid w:val="00E324A4"/>
    <w:rsid w:val="00E979AF"/>
    <w:rsid w:val="00F02B40"/>
    <w:rsid w:val="00F41D38"/>
    <w:rsid w:val="00F66A97"/>
    <w:rsid w:val="00FE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8B2E7"/>
  <w15:chartTrackingRefBased/>
  <w15:docId w15:val="{71B4638C-89FB-4350-9C2F-F65E3174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sr-Latn-B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rsid w:val="002455E1"/>
    <w:pPr>
      <w:numPr>
        <w:ilvl w:val="2"/>
      </w:numPr>
      <w:outlineLvl w:val="2"/>
    </w:pPr>
    <w:rPr>
      <w:i/>
      <w:sz w:val="20"/>
    </w:rPr>
  </w:style>
  <w:style w:type="paragraph" w:styleId="Heading4">
    <w:name w:val="heading 4"/>
    <w:basedOn w:val="Heading1"/>
    <w:next w:val="Normal"/>
    <w:autoRedefine/>
    <w:qFormat/>
    <w:rsid w:val="002455E1"/>
    <w:pPr>
      <w:numPr>
        <w:ilvl w:val="3"/>
      </w:numPr>
      <w:ind w:left="720"/>
      <w:outlineLvl w:val="3"/>
    </w:pPr>
    <w:rPr>
      <w:b w:val="0"/>
      <w:sz w:val="20"/>
    </w:rPr>
  </w:style>
  <w:style w:type="paragraph" w:styleId="Heading5">
    <w:name w:val="heading 5"/>
    <w:basedOn w:val="Normal"/>
    <w:next w:val="Normal"/>
    <w:qFormat/>
    <w:rsid w:val="00902534"/>
    <w:pPr>
      <w:numPr>
        <w:ilvl w:val="4"/>
        <w:numId w:val="1"/>
      </w:numPr>
      <w:spacing w:before="240" w:after="60"/>
      <w:ind w:left="14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ran\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2BEF5-836E-4D1E-ADF1-272C99DA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Template>
  <TotalTime>58</TotalTime>
  <Pages>9</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Goran Milanovic</dc:creator>
  <cp:keywords/>
  <dc:description/>
  <cp:lastModifiedBy>Goran Milanovic</cp:lastModifiedBy>
  <cp:revision>5</cp:revision>
  <cp:lastPrinted>1899-12-31T23:00:00Z</cp:lastPrinted>
  <dcterms:created xsi:type="dcterms:W3CDTF">2023-04-08T18:48:00Z</dcterms:created>
  <dcterms:modified xsi:type="dcterms:W3CDTF">2023-04-09T15:19:00Z</dcterms:modified>
</cp:coreProperties>
</file>